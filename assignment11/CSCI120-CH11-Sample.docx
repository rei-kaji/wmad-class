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2F51ED78" w14:textId="5697B6D4" w:rsidR="00123260" w:rsidRPr="008D6AE7" w:rsidRDefault="00AD1216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Introduction to </w:t>
      </w:r>
      <w:r w:rsidR="001424BF">
        <w:rPr>
          <w:rFonts w:ascii="Arial" w:hAnsi="Arial" w:cs="Arial"/>
          <w:color w:val="auto"/>
          <w:kern w:val="2"/>
          <w:sz w:val="22"/>
          <w:szCs w:val="22"/>
          <w:lang w:val="en-CA"/>
        </w:rPr>
        <w:t>Computer Science and Programming 1</w:t>
      </w:r>
      <w:r w:rsidR="00123260"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  <w:r w:rsidR="001424BF">
        <w:rPr>
          <w:rFonts w:ascii="Arial" w:hAnsi="Arial" w:cs="Arial"/>
          <w:color w:val="auto"/>
          <w:kern w:val="2"/>
          <w:sz w:val="22"/>
          <w:szCs w:val="22"/>
          <w:lang w:val="en-CA"/>
        </w:rPr>
        <w:t>–</w:t>
      </w:r>
      <w:r w:rsidR="00123260"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  <w:r w:rsidR="001424BF"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CSCI120UNIV9</w:t>
      </w:r>
    </w:p>
    <w:p w14:paraId="7586651C" w14:textId="0FA08702" w:rsidR="00962865" w:rsidRDefault="00484D44" w:rsidP="00EA38AD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>
        <w:rPr>
          <w:b w:val="0"/>
          <w:sz w:val="22"/>
          <w:szCs w:val="22"/>
          <w:lang w:val="en-CA"/>
        </w:rPr>
        <w:t>Sample Coding</w:t>
      </w:r>
    </w:p>
    <w:p w14:paraId="4E23AA26" w14:textId="3A6D5B14" w:rsidR="00915A9C" w:rsidRPr="00915A9C" w:rsidRDefault="004C0644" w:rsidP="00351C15">
      <w:pPr>
        <w:jc w:val="center"/>
        <w:rPr>
          <w:bCs/>
        </w:rPr>
      </w:pPr>
      <w:r>
        <w:rPr>
          <w:bCs/>
        </w:rPr>
        <w:t>Class/Objects</w:t>
      </w:r>
    </w:p>
    <w:p w14:paraId="36E53690" w14:textId="77777777" w:rsidR="00EA38AD" w:rsidRDefault="00EA38AD" w:rsidP="00EA38AD"/>
    <w:p w14:paraId="75D33B44" w14:textId="77777777" w:rsidR="004C0644" w:rsidRPr="004C0644" w:rsidRDefault="004C0644" w:rsidP="004C0644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4C0644">
        <w:rPr>
          <w:rStyle w:val="Emphasis"/>
          <w:i w:val="0"/>
          <w:iCs w:val="0"/>
          <w:color w:val="ED7D31" w:themeColor="accent2"/>
        </w:rPr>
        <w:t>Requirements</w:t>
      </w:r>
    </w:p>
    <w:p w14:paraId="43958CCC" w14:textId="77777777" w:rsidR="004C0644" w:rsidRDefault="004C0644" w:rsidP="004C0644">
      <w:pPr>
        <w:pStyle w:val="ListParagraph"/>
        <w:numPr>
          <w:ilvl w:val="0"/>
          <w:numId w:val="33"/>
        </w:numPr>
      </w:pPr>
      <w:r>
        <w:t>Please use meaningful name for your variables and functions</w:t>
      </w:r>
    </w:p>
    <w:p w14:paraId="5B4759EE" w14:textId="77777777" w:rsidR="004C0644" w:rsidRDefault="004C0644" w:rsidP="004C0644">
      <w:pPr>
        <w:pStyle w:val="ListParagraph"/>
        <w:numPr>
          <w:ilvl w:val="0"/>
          <w:numId w:val="33"/>
        </w:numPr>
      </w:pPr>
      <w:r>
        <w:t>Try to reuse your solutions as much as possible.</w:t>
      </w:r>
    </w:p>
    <w:p w14:paraId="7A5279E7" w14:textId="77777777" w:rsidR="007444EB" w:rsidRDefault="007444EB" w:rsidP="007444EB">
      <w:pPr>
        <w:pStyle w:val="Heading1"/>
        <w:jc w:val="left"/>
        <w:rPr>
          <w:rStyle w:val="Emphasis"/>
          <w:i w:val="0"/>
          <w:iCs w:val="0"/>
        </w:rPr>
      </w:pPr>
      <w:r w:rsidRPr="004C0644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0</w:t>
      </w:r>
      <w:r w:rsidRPr="004C0644">
        <w:rPr>
          <w:rStyle w:val="Emphasis"/>
          <w:i w:val="0"/>
          <w:iCs w:val="0"/>
          <w:color w:val="ED7D31" w:themeColor="accent2"/>
        </w:rPr>
        <w:t>:</w:t>
      </w:r>
      <w:r>
        <w:rPr>
          <w:rStyle w:val="Emphasis"/>
          <w:i w:val="0"/>
          <w:iCs w:val="0"/>
        </w:rPr>
        <w:t xml:space="preserve"> </w:t>
      </w:r>
    </w:p>
    <w:p w14:paraId="3C971BD3" w14:textId="58EE8F58" w:rsidR="007444EB" w:rsidRPr="007444EB" w:rsidRDefault="007444EB" w:rsidP="007444EB">
      <w:pPr>
        <w:pStyle w:val="Heading1"/>
        <w:numPr>
          <w:ilvl w:val="0"/>
          <w:numId w:val="33"/>
        </w:numPr>
        <w:jc w:val="left"/>
        <w:rPr>
          <w:rFonts w:ascii="Times" w:hAnsi="Times"/>
          <w:b w:val="0"/>
          <w:bCs w:val="0"/>
          <w:sz w:val="24"/>
          <w:szCs w:val="24"/>
        </w:rPr>
      </w:pPr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Create a </w:t>
      </w:r>
      <w:proofErr w:type="spellStart"/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>Cricle</w:t>
      </w:r>
      <w:proofErr w:type="spellEnd"/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 class and </w:t>
      </w:r>
      <w:r w:rsidR="00013ED1"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>initialize</w:t>
      </w:r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 it with radius. Make two </w:t>
      </w:r>
      <w:r w:rsidR="00013ED1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instance </w:t>
      </w:r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methods </w:t>
      </w:r>
      <w:proofErr w:type="spellStart"/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>getArea</w:t>
      </w:r>
      <w:proofErr w:type="spellEnd"/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 and </w:t>
      </w:r>
      <w:proofErr w:type="spellStart"/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>getCircumference</w:t>
      </w:r>
      <w:proofErr w:type="spellEnd"/>
      <w:r w:rsidRPr="007444EB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 inside this class.</w:t>
      </w:r>
      <w:r w:rsidR="00013ED1">
        <w:rPr>
          <w:rFonts w:ascii="Times" w:eastAsia="Times New Roman" w:hAnsi="Times"/>
          <w:b w:val="0"/>
          <w:bCs w:val="0"/>
          <w:color w:val="000000"/>
          <w:sz w:val="24"/>
          <w:szCs w:val="24"/>
          <w:lang w:val="en-CA" w:eastAsia="en-US"/>
        </w:rPr>
        <w:t xml:space="preserve"> Implement the methods.</w:t>
      </w:r>
    </w:p>
    <w:p w14:paraId="0C133117" w14:textId="73B97033" w:rsidR="007444EB" w:rsidRPr="00E779C2" w:rsidRDefault="00E779C2" w:rsidP="00E779C2">
      <w:pPr>
        <w:pStyle w:val="ListParagraph"/>
        <w:numPr>
          <w:ilvl w:val="0"/>
          <w:numId w:val="33"/>
        </w:numPr>
        <w:shd w:val="clear" w:color="auto" w:fill="FFFFFF"/>
        <w:rPr>
          <w:rFonts w:ascii="Times" w:hAnsi="Times"/>
          <w:color w:val="000000"/>
        </w:rPr>
      </w:pPr>
      <w:r w:rsidRPr="00E779C2">
        <w:rPr>
          <w:rFonts w:ascii="Times" w:hAnsi="Times"/>
          <w:color w:val="000000"/>
        </w:rPr>
        <w:t>No need to write test class or main function for this.</w:t>
      </w:r>
    </w:p>
    <w:p w14:paraId="574F051D" w14:textId="02A99CEB" w:rsidR="007444EB" w:rsidRPr="007444EB" w:rsidRDefault="007444EB" w:rsidP="007444EB">
      <w:pPr>
        <w:shd w:val="clear" w:color="auto" w:fill="FFFFFF"/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</w:pPr>
      <w:r w:rsidRPr="007444EB"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  <w:t>Problem1:</w:t>
      </w:r>
    </w:p>
    <w:p w14:paraId="0D840780" w14:textId="4E0E3094" w:rsidR="007444EB" w:rsidRPr="007444EB" w:rsidRDefault="007444EB" w:rsidP="007444EB">
      <w:pPr>
        <w:pStyle w:val="ListParagraph"/>
        <w:numPr>
          <w:ilvl w:val="0"/>
          <w:numId w:val="33"/>
        </w:numPr>
        <w:rPr>
          <w:rFonts w:ascii="Times" w:hAnsi="Times"/>
        </w:rPr>
      </w:pPr>
      <w:r w:rsidRPr="007444EB">
        <w:rPr>
          <w:rFonts w:ascii="Times" w:hAnsi="Times"/>
          <w:color w:val="000000"/>
          <w:shd w:val="clear" w:color="auto" w:fill="FFFFFF"/>
        </w:rPr>
        <w:t xml:space="preserve">Create a </w:t>
      </w:r>
      <w:proofErr w:type="spellStart"/>
      <w:r w:rsidRPr="007444EB">
        <w:rPr>
          <w:rFonts w:ascii="Times" w:hAnsi="Times"/>
          <w:color w:val="000000"/>
          <w:shd w:val="clear" w:color="auto" w:fill="FFFFFF"/>
        </w:rPr>
        <w:t>Temprature</w:t>
      </w:r>
      <w:proofErr w:type="spellEnd"/>
      <w:r w:rsidRPr="007444EB">
        <w:rPr>
          <w:rFonts w:ascii="Times" w:hAnsi="Times"/>
          <w:color w:val="000000"/>
          <w:shd w:val="clear" w:color="auto" w:fill="FFFFFF"/>
        </w:rPr>
        <w:t xml:space="preserve"> class. Make two </w:t>
      </w:r>
      <w:r w:rsidR="00013ED1">
        <w:rPr>
          <w:rFonts w:ascii="Times" w:hAnsi="Times"/>
          <w:color w:val="000000"/>
          <w:shd w:val="clear" w:color="auto" w:fill="FFFFFF"/>
        </w:rPr>
        <w:t xml:space="preserve">class/static </w:t>
      </w:r>
      <w:proofErr w:type="gramStart"/>
      <w:r w:rsidRPr="007444EB">
        <w:rPr>
          <w:rFonts w:ascii="Times" w:hAnsi="Times"/>
          <w:color w:val="000000"/>
          <w:shd w:val="clear" w:color="auto" w:fill="FFFFFF"/>
        </w:rPr>
        <w:t>methods :</w:t>
      </w:r>
      <w:proofErr w:type="gramEnd"/>
      <w:r w:rsidRPr="007444EB">
        <w:rPr>
          <w:rFonts w:ascii="Times" w:hAnsi="Times"/>
          <w:color w:val="000000"/>
        </w:rPr>
        <w:br/>
      </w:r>
      <w:r w:rsidRPr="007444EB">
        <w:rPr>
          <w:rFonts w:ascii="Times" w:hAnsi="Times"/>
          <w:color w:val="000000"/>
          <w:shd w:val="clear" w:color="auto" w:fill="FFFFFF"/>
        </w:rPr>
        <w:t xml:space="preserve">1. </w:t>
      </w:r>
      <w:proofErr w:type="spellStart"/>
      <w:r w:rsidRPr="007444EB">
        <w:rPr>
          <w:rFonts w:ascii="Times" w:hAnsi="Times"/>
          <w:color w:val="000000"/>
          <w:shd w:val="clear" w:color="auto" w:fill="FFFFFF"/>
        </w:rPr>
        <w:t>convertFahrenheit</w:t>
      </w:r>
      <w:proofErr w:type="spellEnd"/>
      <w:r w:rsidRPr="007444EB">
        <w:rPr>
          <w:rFonts w:ascii="Times" w:hAnsi="Times"/>
          <w:color w:val="000000"/>
          <w:shd w:val="clear" w:color="auto" w:fill="FFFFFF"/>
        </w:rPr>
        <w:t xml:space="preserve"> - It will take </w:t>
      </w:r>
      <w:r w:rsidR="00013ED1" w:rsidRPr="007444EB">
        <w:rPr>
          <w:rFonts w:ascii="Times" w:hAnsi="Times"/>
          <w:color w:val="000000"/>
          <w:shd w:val="clear" w:color="auto" w:fill="FFFFFF"/>
        </w:rPr>
        <w:t>Celsius</w:t>
      </w:r>
      <w:r w:rsidRPr="007444EB">
        <w:rPr>
          <w:rFonts w:ascii="Times" w:hAnsi="Times"/>
          <w:color w:val="000000"/>
          <w:shd w:val="clear" w:color="auto" w:fill="FFFFFF"/>
        </w:rPr>
        <w:t xml:space="preserve"> and will </w:t>
      </w:r>
      <w:r w:rsidR="00013ED1">
        <w:rPr>
          <w:rFonts w:ascii="Times" w:hAnsi="Times"/>
          <w:color w:val="000000"/>
          <w:shd w:val="clear" w:color="auto" w:fill="FFFFFF"/>
        </w:rPr>
        <w:t xml:space="preserve">convert and </w:t>
      </w:r>
      <w:r w:rsidRPr="007444EB">
        <w:rPr>
          <w:rFonts w:ascii="Times" w:hAnsi="Times"/>
          <w:color w:val="000000"/>
          <w:shd w:val="clear" w:color="auto" w:fill="FFFFFF"/>
        </w:rPr>
        <w:t>print it into Fahrenheit.</w:t>
      </w:r>
      <w:r w:rsidRPr="007444EB">
        <w:rPr>
          <w:rFonts w:ascii="Times" w:hAnsi="Times"/>
          <w:color w:val="000000"/>
        </w:rPr>
        <w:br/>
      </w:r>
      <w:r w:rsidRPr="007444EB">
        <w:rPr>
          <w:rFonts w:ascii="Times" w:hAnsi="Times"/>
          <w:color w:val="000000"/>
          <w:shd w:val="clear" w:color="auto" w:fill="FFFFFF"/>
        </w:rPr>
        <w:t xml:space="preserve">2. </w:t>
      </w:r>
      <w:proofErr w:type="spellStart"/>
      <w:r w:rsidRPr="007444EB">
        <w:rPr>
          <w:rFonts w:ascii="Times" w:hAnsi="Times"/>
          <w:color w:val="000000"/>
          <w:shd w:val="clear" w:color="auto" w:fill="FFFFFF"/>
        </w:rPr>
        <w:t>convertCelsius</w:t>
      </w:r>
      <w:proofErr w:type="spellEnd"/>
      <w:r w:rsidRPr="007444EB">
        <w:rPr>
          <w:rFonts w:ascii="Times" w:hAnsi="Times"/>
          <w:color w:val="000000"/>
          <w:shd w:val="clear" w:color="auto" w:fill="FFFFFF"/>
        </w:rPr>
        <w:t xml:space="preserve"> - It will take Fahrenheit and will convert it into Celsius.</w:t>
      </w:r>
    </w:p>
    <w:p w14:paraId="3413346B" w14:textId="2037AE9D" w:rsidR="00E779C2" w:rsidRPr="00E779C2" w:rsidRDefault="00013ED1" w:rsidP="00E779C2">
      <w:pPr>
        <w:pStyle w:val="ListParagraph"/>
        <w:numPr>
          <w:ilvl w:val="0"/>
          <w:numId w:val="33"/>
        </w:numPr>
        <w:shd w:val="clear" w:color="auto" w:fill="FFFFFF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Write a test class for this one and test it (Look at problem 3 and 4 for example)</w:t>
      </w:r>
    </w:p>
    <w:p w14:paraId="1D206470" w14:textId="2FB8D309" w:rsidR="007444EB" w:rsidRDefault="007444EB" w:rsidP="00E779C2"/>
    <w:p w14:paraId="39E987A1" w14:textId="51C8F9E2" w:rsidR="007444EB" w:rsidRPr="007444EB" w:rsidRDefault="007444EB" w:rsidP="007444EB">
      <w:pPr>
        <w:shd w:val="clear" w:color="auto" w:fill="FFFFFF"/>
        <w:rPr>
          <w:b/>
          <w:bCs/>
          <w:color w:val="ED7D31" w:themeColor="accent2"/>
          <w:sz w:val="40"/>
          <w:szCs w:val="40"/>
        </w:rPr>
      </w:pPr>
      <w:r w:rsidRPr="007444EB"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  <w:t>Problem</w:t>
      </w:r>
      <w:r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  <w:t>2</w:t>
      </w:r>
      <w:r w:rsidRPr="007444EB"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  <w:t>:</w:t>
      </w:r>
    </w:p>
    <w:p w14:paraId="4F04F571" w14:textId="524D8F66" w:rsidR="007444EB" w:rsidRPr="007444EB" w:rsidRDefault="007444EB" w:rsidP="007444EB">
      <w:pPr>
        <w:pStyle w:val="ListParagraph"/>
        <w:numPr>
          <w:ilvl w:val="0"/>
          <w:numId w:val="33"/>
        </w:numPr>
      </w:pPr>
      <w:r w:rsidRPr="007444EB">
        <w:rPr>
          <w:color w:val="000000"/>
          <w:shd w:val="clear" w:color="auto" w:fill="FFFFFF"/>
        </w:rPr>
        <w:t xml:space="preserve">Create a Student class and initialize it with </w:t>
      </w:r>
      <w:proofErr w:type="spellStart"/>
      <w:r w:rsidR="00013ED1">
        <w:rPr>
          <w:color w:val="000000"/>
          <w:shd w:val="clear" w:color="auto" w:fill="FFFFFF"/>
        </w:rPr>
        <w:t>coursesGrades</w:t>
      </w:r>
      <w:proofErr w:type="spellEnd"/>
      <w:r w:rsidR="00013ED1">
        <w:rPr>
          <w:color w:val="000000"/>
          <w:shd w:val="clear" w:color="auto" w:fill="FFFFFF"/>
        </w:rPr>
        <w:t xml:space="preserve">, </w:t>
      </w:r>
      <w:r w:rsidRPr="007444EB">
        <w:rPr>
          <w:color w:val="000000"/>
          <w:shd w:val="clear" w:color="auto" w:fill="FFFFFF"/>
        </w:rPr>
        <w:t xml:space="preserve">name and </w:t>
      </w:r>
      <w:r w:rsidR="00013ED1">
        <w:rPr>
          <w:color w:val="000000"/>
          <w:shd w:val="clear" w:color="auto" w:fill="FFFFFF"/>
        </w:rPr>
        <w:t>id</w:t>
      </w:r>
      <w:r w:rsidRPr="007444EB">
        <w:rPr>
          <w:color w:val="000000"/>
          <w:shd w:val="clear" w:color="auto" w:fill="FFFFFF"/>
        </w:rPr>
        <w:t xml:space="preserve"> number. Make methods </w:t>
      </w:r>
      <w:proofErr w:type="gramStart"/>
      <w:r w:rsidRPr="007444EB">
        <w:rPr>
          <w:color w:val="000000"/>
          <w:shd w:val="clear" w:color="auto" w:fill="FFFFFF"/>
        </w:rPr>
        <w:t>to :</w:t>
      </w:r>
      <w:proofErr w:type="gramEnd"/>
      <w:r w:rsidRPr="007444EB">
        <w:rPr>
          <w:color w:val="000000"/>
        </w:rPr>
        <w:br/>
      </w:r>
      <w:r w:rsidRPr="007444EB">
        <w:rPr>
          <w:color w:val="000000"/>
          <w:shd w:val="clear" w:color="auto" w:fill="FFFFFF"/>
        </w:rPr>
        <w:t xml:space="preserve">1. Display - It should display </w:t>
      </w:r>
      <w:r w:rsidR="00013ED1">
        <w:rPr>
          <w:color w:val="000000"/>
          <w:shd w:val="clear" w:color="auto" w:fill="FFFFFF"/>
        </w:rPr>
        <w:t>name and id number</w:t>
      </w:r>
      <w:r w:rsidRPr="007444EB">
        <w:rPr>
          <w:color w:val="000000"/>
          <w:shd w:val="clear" w:color="auto" w:fill="FFFFFF"/>
        </w:rPr>
        <w:t xml:space="preserve"> of the student.</w:t>
      </w:r>
      <w:r w:rsidRPr="007444EB">
        <w:rPr>
          <w:color w:val="000000"/>
        </w:rPr>
        <w:br/>
      </w:r>
      <w:r w:rsidRPr="007444EB">
        <w:rPr>
          <w:color w:val="000000"/>
          <w:shd w:val="clear" w:color="auto" w:fill="FFFFFF"/>
        </w:rPr>
        <w:t xml:space="preserve">2. </w:t>
      </w:r>
      <w:proofErr w:type="spellStart"/>
      <w:r w:rsidR="00013ED1">
        <w:rPr>
          <w:color w:val="000000"/>
          <w:shd w:val="clear" w:color="auto" w:fill="FFFFFF"/>
        </w:rPr>
        <w:t>AddCourseGrade</w:t>
      </w:r>
      <w:proofErr w:type="spellEnd"/>
      <w:r w:rsidR="00013ED1">
        <w:rPr>
          <w:color w:val="000000"/>
          <w:shd w:val="clear" w:color="auto" w:fill="FFFFFF"/>
        </w:rPr>
        <w:t xml:space="preserve"> – It adds the grades of the courses to the list of courses. </w:t>
      </w:r>
      <w:r w:rsidRPr="007444EB">
        <w:rPr>
          <w:color w:val="000000"/>
        </w:rPr>
        <w:br/>
      </w:r>
      <w:r w:rsidRPr="007444EB">
        <w:rPr>
          <w:color w:val="000000"/>
          <w:shd w:val="clear" w:color="auto" w:fill="FFFFFF"/>
        </w:rPr>
        <w:t xml:space="preserve">3. </w:t>
      </w:r>
      <w:proofErr w:type="spellStart"/>
      <w:r w:rsidR="00013ED1">
        <w:rPr>
          <w:color w:val="000000"/>
          <w:shd w:val="clear" w:color="auto" w:fill="FFFFFF"/>
        </w:rPr>
        <w:t>getAverage</w:t>
      </w:r>
      <w:proofErr w:type="spellEnd"/>
      <w:r w:rsidRPr="007444EB">
        <w:rPr>
          <w:color w:val="000000"/>
          <w:shd w:val="clear" w:color="auto" w:fill="FFFFFF"/>
        </w:rPr>
        <w:t xml:space="preserve"> </w:t>
      </w:r>
      <w:r w:rsidR="00013ED1">
        <w:rPr>
          <w:color w:val="000000"/>
          <w:shd w:val="clear" w:color="auto" w:fill="FFFFFF"/>
        </w:rPr>
        <w:t>–</w:t>
      </w:r>
      <w:r w:rsidRPr="007444EB">
        <w:rPr>
          <w:color w:val="000000"/>
          <w:shd w:val="clear" w:color="auto" w:fill="FFFFFF"/>
        </w:rPr>
        <w:t xml:space="preserve"> </w:t>
      </w:r>
      <w:r w:rsidR="00013ED1">
        <w:rPr>
          <w:color w:val="000000"/>
          <w:shd w:val="clear" w:color="auto" w:fill="FFFFFF"/>
        </w:rPr>
        <w:t>it calculates the average (GPA) of the student based on the grades of the student.</w:t>
      </w:r>
    </w:p>
    <w:p w14:paraId="61110F01" w14:textId="49757BF1" w:rsidR="007444EB" w:rsidRPr="00E779C2" w:rsidRDefault="00E779C2" w:rsidP="00E779C2">
      <w:pPr>
        <w:pStyle w:val="ListParagraph"/>
        <w:numPr>
          <w:ilvl w:val="0"/>
          <w:numId w:val="33"/>
        </w:numPr>
        <w:shd w:val="clear" w:color="auto" w:fill="FFFFFF"/>
        <w:rPr>
          <w:rFonts w:ascii="Times" w:hAnsi="Times"/>
          <w:color w:val="000000"/>
        </w:rPr>
      </w:pPr>
      <w:r w:rsidRPr="00E779C2">
        <w:rPr>
          <w:rFonts w:ascii="Times" w:hAnsi="Times"/>
          <w:color w:val="000000"/>
        </w:rPr>
        <w:t>No need to write test class or main function for this.</w:t>
      </w:r>
    </w:p>
    <w:p w14:paraId="42267BBA" w14:textId="46DD17C4" w:rsidR="004C0644" w:rsidRPr="002647C6" w:rsidRDefault="004C0644" w:rsidP="004C0644">
      <w:pPr>
        <w:pStyle w:val="Heading1"/>
        <w:jc w:val="left"/>
        <w:rPr>
          <w:rStyle w:val="Emphasis"/>
          <w:i w:val="0"/>
          <w:iCs w:val="0"/>
        </w:rPr>
      </w:pPr>
      <w:r w:rsidRPr="004C0644">
        <w:rPr>
          <w:rStyle w:val="Emphasis"/>
          <w:i w:val="0"/>
          <w:iCs w:val="0"/>
          <w:color w:val="ED7D31" w:themeColor="accent2"/>
        </w:rPr>
        <w:t>Problem</w:t>
      </w:r>
      <w:r w:rsidR="007444EB">
        <w:rPr>
          <w:rStyle w:val="Emphasis"/>
          <w:i w:val="0"/>
          <w:iCs w:val="0"/>
          <w:color w:val="ED7D31" w:themeColor="accent2"/>
        </w:rPr>
        <w:t>3</w:t>
      </w:r>
      <w:r w:rsidRPr="004C0644">
        <w:rPr>
          <w:rStyle w:val="Emphasis"/>
          <w:i w:val="0"/>
          <w:iCs w:val="0"/>
          <w:color w:val="ED7D31" w:themeColor="accent2"/>
        </w:rPr>
        <w:t>:</w:t>
      </w:r>
    </w:p>
    <w:p w14:paraId="160F44EC" w14:textId="660CD937" w:rsidR="004C0644" w:rsidRDefault="00C90143" w:rsidP="00C90143">
      <w:pPr>
        <w:pStyle w:val="ListParagraph"/>
        <w:numPr>
          <w:ilvl w:val="0"/>
          <w:numId w:val="33"/>
        </w:numPr>
      </w:pPr>
      <w:r>
        <w:t>Define a class with a static method that receives a list of numbers and calculate the average of the numbers.</w:t>
      </w:r>
    </w:p>
    <w:p w14:paraId="15F60F4B" w14:textId="2C1B176A" w:rsidR="00C90143" w:rsidRPr="00EA38AD" w:rsidRDefault="00C90143" w:rsidP="00C90143">
      <w:pPr>
        <w:pStyle w:val="ListParagraph"/>
        <w:numPr>
          <w:ilvl w:val="0"/>
          <w:numId w:val="33"/>
        </w:numPr>
      </w:pPr>
      <w:r>
        <w:t>Add another static method the above class that receives a string and returns the reverse of it.</w:t>
      </w:r>
    </w:p>
    <w:p w14:paraId="1F0A743D" w14:textId="77777777" w:rsidR="00F94D9E" w:rsidRDefault="00F94D9E" w:rsidP="004C0644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62D3BC11" w14:textId="4D826932" w:rsidR="004C0644" w:rsidRPr="004C0644" w:rsidRDefault="004C0644" w:rsidP="004C0644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4C0644">
        <w:rPr>
          <w:rStyle w:val="Emphasis"/>
          <w:i w:val="0"/>
          <w:iCs w:val="0"/>
          <w:color w:val="ED7D31" w:themeColor="accent2"/>
        </w:rPr>
        <w:t>Problem</w:t>
      </w:r>
      <w:r w:rsidR="00E779C2">
        <w:rPr>
          <w:rStyle w:val="Emphasis"/>
          <w:i w:val="0"/>
          <w:iCs w:val="0"/>
          <w:color w:val="ED7D31" w:themeColor="accent2"/>
        </w:rPr>
        <w:t>4</w:t>
      </w:r>
      <w:r w:rsidRPr="004C0644">
        <w:rPr>
          <w:rStyle w:val="Emphasis"/>
          <w:i w:val="0"/>
          <w:iCs w:val="0"/>
          <w:color w:val="ED7D31" w:themeColor="accent2"/>
        </w:rPr>
        <w:t xml:space="preserve">: </w:t>
      </w:r>
    </w:p>
    <w:p w14:paraId="3FB1B449" w14:textId="5D5ABE1A" w:rsidR="00CB3C17" w:rsidRPr="008F2FE9" w:rsidRDefault="00F94D9E" w:rsidP="008F2FE9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Define and design a class that represents the time. </w:t>
      </w:r>
      <w:r w:rsidR="0024082A">
        <w:rPr>
          <w:color w:val="222222"/>
        </w:rPr>
        <w:t>(</w:t>
      </w:r>
      <w:proofErr w:type="gramStart"/>
      <w:r w:rsidR="0024082A">
        <w:rPr>
          <w:color w:val="222222"/>
        </w:rPr>
        <w:t>hours</w:t>
      </w:r>
      <w:proofErr w:type="gramEnd"/>
      <w:r w:rsidR="0024082A">
        <w:rPr>
          <w:color w:val="222222"/>
        </w:rPr>
        <w:t xml:space="preserve"> and minutes, AM and PM). Also add an instance method called </w:t>
      </w:r>
      <w:proofErr w:type="spellStart"/>
      <w:r w:rsidR="0024082A">
        <w:rPr>
          <w:color w:val="222222"/>
        </w:rPr>
        <w:t>addMinutes</w:t>
      </w:r>
      <w:proofErr w:type="spellEnd"/>
      <w:r w:rsidR="0024082A">
        <w:rPr>
          <w:color w:val="222222"/>
        </w:rPr>
        <w:t xml:space="preserve">, that receives a number which represent a number (that represents a minute) and adds the time to current time the instance is showing. For instance if the object represent 3:31 pm then you call </w:t>
      </w:r>
      <w:proofErr w:type="spellStart"/>
      <w:r w:rsidR="0024082A">
        <w:rPr>
          <w:color w:val="222222"/>
        </w:rPr>
        <w:t>addMinutes</w:t>
      </w:r>
      <w:proofErr w:type="spellEnd"/>
      <w:r w:rsidR="0024082A">
        <w:rPr>
          <w:color w:val="222222"/>
        </w:rPr>
        <w:t>(30) then the new time is going to be 3:31 + 30 (minute) = 4:01 PM.</w:t>
      </w:r>
    </w:p>
    <w:p w14:paraId="308320FD" w14:textId="77777777" w:rsidR="007444EB" w:rsidRDefault="007444EB" w:rsidP="00CB3C17"/>
    <w:p w14:paraId="5FB9CBFB" w14:textId="77777777" w:rsidR="004C0644" w:rsidRDefault="004C0644" w:rsidP="0000292A">
      <w:pPr>
        <w:jc w:val="center"/>
        <w:rPr>
          <w:rFonts w:ascii="Arial" w:hAnsi="Arial" w:cs="Arial"/>
          <w:b/>
          <w:bCs/>
          <w:sz w:val="22"/>
        </w:rPr>
      </w:pPr>
    </w:p>
    <w:p w14:paraId="043BEC5A" w14:textId="1A84478E" w:rsidR="0000292A" w:rsidRPr="0000292A" w:rsidRDefault="00EA5DF8" w:rsidP="0000292A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8"/>
      <w:footerReference w:type="default" r:id="rId9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6319" w14:textId="77777777" w:rsidR="008743FB" w:rsidRDefault="008743FB" w:rsidP="00E46779">
      <w:r>
        <w:separator/>
      </w:r>
    </w:p>
  </w:endnote>
  <w:endnote w:type="continuationSeparator" w:id="0">
    <w:p w14:paraId="5EB1D495" w14:textId="77777777" w:rsidR="008743FB" w:rsidRDefault="008743FB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9968" w14:textId="77777777" w:rsidR="008743FB" w:rsidRDefault="008743FB" w:rsidP="00E46779">
      <w:r>
        <w:separator/>
      </w:r>
    </w:p>
  </w:footnote>
  <w:footnote w:type="continuationSeparator" w:id="0">
    <w:p w14:paraId="78BC9CFF" w14:textId="77777777" w:rsidR="008743FB" w:rsidRDefault="008743FB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1504B28C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917658">
    <w:abstractNumId w:val="20"/>
  </w:num>
  <w:num w:numId="2" w16cid:durableId="460005574">
    <w:abstractNumId w:val="21"/>
  </w:num>
  <w:num w:numId="3" w16cid:durableId="1520898273">
    <w:abstractNumId w:val="25"/>
  </w:num>
  <w:num w:numId="4" w16cid:durableId="851064600">
    <w:abstractNumId w:val="15"/>
  </w:num>
  <w:num w:numId="5" w16cid:durableId="282427207">
    <w:abstractNumId w:val="0"/>
  </w:num>
  <w:num w:numId="6" w16cid:durableId="1212159137">
    <w:abstractNumId w:val="37"/>
  </w:num>
  <w:num w:numId="7" w16cid:durableId="1839496130">
    <w:abstractNumId w:val="5"/>
  </w:num>
  <w:num w:numId="8" w16cid:durableId="893388920">
    <w:abstractNumId w:val="1"/>
  </w:num>
  <w:num w:numId="9" w16cid:durableId="783571583">
    <w:abstractNumId w:val="38"/>
  </w:num>
  <w:num w:numId="10" w16cid:durableId="154952659">
    <w:abstractNumId w:val="24"/>
  </w:num>
  <w:num w:numId="11" w16cid:durableId="910651894">
    <w:abstractNumId w:val="35"/>
  </w:num>
  <w:num w:numId="12" w16cid:durableId="1835801025">
    <w:abstractNumId w:val="11"/>
  </w:num>
  <w:num w:numId="13" w16cid:durableId="309943757">
    <w:abstractNumId w:val="22"/>
  </w:num>
  <w:num w:numId="14" w16cid:durableId="1590499341">
    <w:abstractNumId w:val="30"/>
  </w:num>
  <w:num w:numId="15" w16cid:durableId="1772044658">
    <w:abstractNumId w:val="39"/>
  </w:num>
  <w:num w:numId="16" w16cid:durableId="439909804">
    <w:abstractNumId w:val="26"/>
  </w:num>
  <w:num w:numId="17" w16cid:durableId="492375724">
    <w:abstractNumId w:val="8"/>
  </w:num>
  <w:num w:numId="18" w16cid:durableId="1524249718">
    <w:abstractNumId w:val="17"/>
  </w:num>
  <w:num w:numId="19" w16cid:durableId="1415974354">
    <w:abstractNumId w:val="9"/>
  </w:num>
  <w:num w:numId="20" w16cid:durableId="216861190">
    <w:abstractNumId w:val="23"/>
  </w:num>
  <w:num w:numId="21" w16cid:durableId="1121192404">
    <w:abstractNumId w:val="27"/>
  </w:num>
  <w:num w:numId="22" w16cid:durableId="1294143103">
    <w:abstractNumId w:val="7"/>
  </w:num>
  <w:num w:numId="23" w16cid:durableId="679696090">
    <w:abstractNumId w:val="6"/>
  </w:num>
  <w:num w:numId="24" w16cid:durableId="1676499547">
    <w:abstractNumId w:val="4"/>
  </w:num>
  <w:num w:numId="25" w16cid:durableId="1770078320">
    <w:abstractNumId w:val="29"/>
  </w:num>
  <w:num w:numId="26" w16cid:durableId="902376402">
    <w:abstractNumId w:val="33"/>
  </w:num>
  <w:num w:numId="27" w16cid:durableId="2109347795">
    <w:abstractNumId w:val="13"/>
  </w:num>
  <w:num w:numId="28" w16cid:durableId="874658755">
    <w:abstractNumId w:val="16"/>
  </w:num>
  <w:num w:numId="29" w16cid:durableId="154077252">
    <w:abstractNumId w:val="10"/>
  </w:num>
  <w:num w:numId="30" w16cid:durableId="1985310688">
    <w:abstractNumId w:val="14"/>
  </w:num>
  <w:num w:numId="31" w16cid:durableId="1382439707">
    <w:abstractNumId w:val="12"/>
  </w:num>
  <w:num w:numId="32" w16cid:durableId="1956251358">
    <w:abstractNumId w:val="28"/>
  </w:num>
  <w:num w:numId="33" w16cid:durableId="1563246320">
    <w:abstractNumId w:val="3"/>
  </w:num>
  <w:num w:numId="34" w16cid:durableId="147550832">
    <w:abstractNumId w:val="36"/>
  </w:num>
  <w:num w:numId="35" w16cid:durableId="208228921">
    <w:abstractNumId w:val="32"/>
  </w:num>
  <w:num w:numId="36" w16cid:durableId="879131127">
    <w:abstractNumId w:val="19"/>
  </w:num>
  <w:num w:numId="37" w16cid:durableId="219832561">
    <w:abstractNumId w:val="2"/>
  </w:num>
  <w:num w:numId="38" w16cid:durableId="481704388">
    <w:abstractNumId w:val="31"/>
  </w:num>
  <w:num w:numId="39" w16cid:durableId="2035379199">
    <w:abstractNumId w:val="18"/>
  </w:num>
  <w:num w:numId="40" w16cid:durableId="1597712347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3ED1"/>
    <w:rsid w:val="00015036"/>
    <w:rsid w:val="0003155B"/>
    <w:rsid w:val="00036C40"/>
    <w:rsid w:val="00046F70"/>
    <w:rsid w:val="00051C00"/>
    <w:rsid w:val="00051E53"/>
    <w:rsid w:val="000658FD"/>
    <w:rsid w:val="00072064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B0E"/>
    <w:rsid w:val="001A53A2"/>
    <w:rsid w:val="001C3C11"/>
    <w:rsid w:val="001E5E27"/>
    <w:rsid w:val="001E5FE5"/>
    <w:rsid w:val="001E7572"/>
    <w:rsid w:val="002050A9"/>
    <w:rsid w:val="0024082A"/>
    <w:rsid w:val="00253014"/>
    <w:rsid w:val="00256E5E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8657D"/>
    <w:rsid w:val="003D1F72"/>
    <w:rsid w:val="003D619A"/>
    <w:rsid w:val="003E1221"/>
    <w:rsid w:val="003E2545"/>
    <w:rsid w:val="003E7943"/>
    <w:rsid w:val="003F5633"/>
    <w:rsid w:val="00410CB9"/>
    <w:rsid w:val="00423FC6"/>
    <w:rsid w:val="00472E57"/>
    <w:rsid w:val="00484D44"/>
    <w:rsid w:val="0048740B"/>
    <w:rsid w:val="00496B12"/>
    <w:rsid w:val="004A6E1B"/>
    <w:rsid w:val="004C0644"/>
    <w:rsid w:val="004C1942"/>
    <w:rsid w:val="004C37B7"/>
    <w:rsid w:val="004C73AD"/>
    <w:rsid w:val="004D25D8"/>
    <w:rsid w:val="004E622A"/>
    <w:rsid w:val="00501E69"/>
    <w:rsid w:val="00504DDC"/>
    <w:rsid w:val="00521DF4"/>
    <w:rsid w:val="00523ECA"/>
    <w:rsid w:val="00530427"/>
    <w:rsid w:val="005355D6"/>
    <w:rsid w:val="00540B21"/>
    <w:rsid w:val="005513C1"/>
    <w:rsid w:val="00564C1F"/>
    <w:rsid w:val="00567F21"/>
    <w:rsid w:val="005814EA"/>
    <w:rsid w:val="005816F7"/>
    <w:rsid w:val="00590AEA"/>
    <w:rsid w:val="005B2CD6"/>
    <w:rsid w:val="005C205E"/>
    <w:rsid w:val="00601536"/>
    <w:rsid w:val="00624070"/>
    <w:rsid w:val="00631BA2"/>
    <w:rsid w:val="00650BD8"/>
    <w:rsid w:val="00656989"/>
    <w:rsid w:val="00657E97"/>
    <w:rsid w:val="00677872"/>
    <w:rsid w:val="00684712"/>
    <w:rsid w:val="00695201"/>
    <w:rsid w:val="006D3A14"/>
    <w:rsid w:val="006D62BF"/>
    <w:rsid w:val="006E626E"/>
    <w:rsid w:val="00715D0F"/>
    <w:rsid w:val="007339CB"/>
    <w:rsid w:val="0074127C"/>
    <w:rsid w:val="007441B0"/>
    <w:rsid w:val="007444EB"/>
    <w:rsid w:val="00755F8F"/>
    <w:rsid w:val="007607D6"/>
    <w:rsid w:val="00760C74"/>
    <w:rsid w:val="0078418F"/>
    <w:rsid w:val="007A6660"/>
    <w:rsid w:val="007A71FF"/>
    <w:rsid w:val="007B1601"/>
    <w:rsid w:val="007B5ECC"/>
    <w:rsid w:val="007D564E"/>
    <w:rsid w:val="008006A7"/>
    <w:rsid w:val="00806CE6"/>
    <w:rsid w:val="008160ED"/>
    <w:rsid w:val="0083627D"/>
    <w:rsid w:val="00841111"/>
    <w:rsid w:val="00851DBD"/>
    <w:rsid w:val="008743FB"/>
    <w:rsid w:val="00892042"/>
    <w:rsid w:val="008B0B05"/>
    <w:rsid w:val="008C0A20"/>
    <w:rsid w:val="008D1947"/>
    <w:rsid w:val="008D6AE7"/>
    <w:rsid w:val="008E449A"/>
    <w:rsid w:val="008F2FE9"/>
    <w:rsid w:val="009041BC"/>
    <w:rsid w:val="009074F1"/>
    <w:rsid w:val="009153C1"/>
    <w:rsid w:val="00915A9C"/>
    <w:rsid w:val="00917227"/>
    <w:rsid w:val="00940335"/>
    <w:rsid w:val="00944C0D"/>
    <w:rsid w:val="00951B35"/>
    <w:rsid w:val="00952843"/>
    <w:rsid w:val="00962865"/>
    <w:rsid w:val="009974E3"/>
    <w:rsid w:val="009C43E8"/>
    <w:rsid w:val="009E0759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73BE6"/>
    <w:rsid w:val="00B92B26"/>
    <w:rsid w:val="00B96E1D"/>
    <w:rsid w:val="00BB64E4"/>
    <w:rsid w:val="00BC205F"/>
    <w:rsid w:val="00BC3F75"/>
    <w:rsid w:val="00BC58B2"/>
    <w:rsid w:val="00BD08C6"/>
    <w:rsid w:val="00BE0C9A"/>
    <w:rsid w:val="00BE5F7F"/>
    <w:rsid w:val="00BF075A"/>
    <w:rsid w:val="00C0273B"/>
    <w:rsid w:val="00C04033"/>
    <w:rsid w:val="00C22A9D"/>
    <w:rsid w:val="00C50416"/>
    <w:rsid w:val="00C5252E"/>
    <w:rsid w:val="00C54183"/>
    <w:rsid w:val="00C75946"/>
    <w:rsid w:val="00C90143"/>
    <w:rsid w:val="00C90D2F"/>
    <w:rsid w:val="00C96DD4"/>
    <w:rsid w:val="00CB3C17"/>
    <w:rsid w:val="00CC5E78"/>
    <w:rsid w:val="00CE401F"/>
    <w:rsid w:val="00D030CF"/>
    <w:rsid w:val="00D05590"/>
    <w:rsid w:val="00D24C73"/>
    <w:rsid w:val="00D348BE"/>
    <w:rsid w:val="00D40A36"/>
    <w:rsid w:val="00D434E8"/>
    <w:rsid w:val="00D44346"/>
    <w:rsid w:val="00D52662"/>
    <w:rsid w:val="00D6443B"/>
    <w:rsid w:val="00D645B6"/>
    <w:rsid w:val="00D73B04"/>
    <w:rsid w:val="00D81946"/>
    <w:rsid w:val="00D91B5B"/>
    <w:rsid w:val="00DA2839"/>
    <w:rsid w:val="00DD6DB2"/>
    <w:rsid w:val="00DE57C0"/>
    <w:rsid w:val="00DF0605"/>
    <w:rsid w:val="00E271B7"/>
    <w:rsid w:val="00E42DBA"/>
    <w:rsid w:val="00E46779"/>
    <w:rsid w:val="00E6194B"/>
    <w:rsid w:val="00E67F71"/>
    <w:rsid w:val="00E779C2"/>
    <w:rsid w:val="00E82749"/>
    <w:rsid w:val="00E922C9"/>
    <w:rsid w:val="00EA38AD"/>
    <w:rsid w:val="00EA3B4A"/>
    <w:rsid w:val="00EA5DF8"/>
    <w:rsid w:val="00EB171B"/>
    <w:rsid w:val="00EB6118"/>
    <w:rsid w:val="00EB68EB"/>
    <w:rsid w:val="00EC2AF7"/>
    <w:rsid w:val="00EC6528"/>
    <w:rsid w:val="00ED5FF4"/>
    <w:rsid w:val="00F21CA1"/>
    <w:rsid w:val="00F26A3B"/>
    <w:rsid w:val="00F27447"/>
    <w:rsid w:val="00F33F16"/>
    <w:rsid w:val="00F45212"/>
    <w:rsid w:val="00F550AF"/>
    <w:rsid w:val="00F81458"/>
    <w:rsid w:val="00F94D9E"/>
    <w:rsid w:val="00F97C9C"/>
    <w:rsid w:val="00FA25E9"/>
    <w:rsid w:val="00FB6E72"/>
    <w:rsid w:val="00FE2BF2"/>
    <w:rsid w:val="00FE34CA"/>
    <w:rsid w:val="00FF1258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44EB"/>
    <w:rPr>
      <w:rFonts w:ascii="Times New Roman" w:eastAsia="Times New Roman" w:hAnsi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jc w:val="center"/>
      <w:outlineLvl w:val="0"/>
    </w:pPr>
    <w:rPr>
      <w:rFonts w:eastAsia="SimSun"/>
      <w:b/>
      <w:bCs/>
      <w:color w:val="000066"/>
      <w:sz w:val="40"/>
      <w:szCs w:val="20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outlineLvl w:val="1"/>
    </w:pPr>
    <w:rPr>
      <w:rFonts w:eastAsia="SimSun"/>
      <w:b/>
      <w:bCs/>
      <w:szCs w:val="22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widowControl w:val="0"/>
      <w:spacing w:before="20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SimSun" w:hAnsi="Calibri"/>
      <w:kern w:val="2"/>
      <w:sz w:val="18"/>
      <w:szCs w:val="18"/>
      <w:lang w:val="en-US" w:eastAsia="zh-CN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widowControl w:val="0"/>
      <w:tabs>
        <w:tab w:val="center" w:pos="4153"/>
        <w:tab w:val="right" w:pos="8306"/>
      </w:tabs>
      <w:snapToGrid w:val="0"/>
    </w:pPr>
    <w:rPr>
      <w:rFonts w:ascii="Calibri" w:eastAsia="SimSun" w:hAnsi="Calibri"/>
      <w:kern w:val="2"/>
      <w:sz w:val="18"/>
      <w:szCs w:val="18"/>
      <w:lang w:val="en-US" w:eastAsia="zh-CN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pPr>
      <w:widowControl w:val="0"/>
      <w:jc w:val="both"/>
    </w:pPr>
    <w:rPr>
      <w:rFonts w:ascii="Calibri" w:eastAsia="SimSun" w:hAnsi="Calibri"/>
      <w:kern w:val="2"/>
      <w:sz w:val="16"/>
      <w:szCs w:val="16"/>
      <w:lang w:val="en-US" w:eastAsia="zh-CN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spacing w:before="100" w:beforeAutospacing="1" w:after="100" w:afterAutospacing="1"/>
    </w:pPr>
    <w:rPr>
      <w:rFonts w:ascii="SimSun" w:eastAsia="SimSun" w:hAnsi="SimSun" w:cs="SimSun"/>
      <w:lang w:val="en-US" w:eastAsia="zh-CN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widowControl w:val="0"/>
      <w:ind w:leftChars="2500" w:left="100"/>
      <w:jc w:val="both"/>
    </w:pPr>
    <w:rPr>
      <w:rFonts w:ascii="Calibri" w:eastAsia="SimSun" w:hAnsi="Calibri"/>
      <w:kern w:val="2"/>
      <w:sz w:val="21"/>
      <w:szCs w:val="22"/>
      <w:lang w:val="en-US" w:eastAsia="zh-CN"/>
    </w:r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widowControl w:val="0"/>
      <w:ind w:left="2273"/>
    </w:pPr>
    <w:rPr>
      <w:rFonts w:ascii="Arial" w:eastAsia="Arial" w:hAnsi="Arial"/>
      <w:sz w:val="20"/>
      <w:szCs w:val="20"/>
      <w:lang w:val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spacing w:before="100" w:beforeAutospacing="1" w:after="100" w:afterAutospacing="1"/>
    </w:pPr>
    <w:rPr>
      <w:lang w:val="en-US" w:eastAsia="zh-CN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pPr>
      <w:widowControl w:val="0"/>
      <w:jc w:val="both"/>
    </w:pPr>
    <w:rPr>
      <w:rFonts w:ascii="Calibri" w:eastAsia="SimSun" w:hAnsi="Calibri"/>
      <w:i/>
      <w:iCs/>
      <w:color w:val="000000" w:themeColor="text1"/>
      <w:kern w:val="2"/>
      <w:sz w:val="21"/>
      <w:szCs w:val="22"/>
      <w:lang w:val="en-US" w:eastAsia="zh-CN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spacing w:before="100" w:beforeAutospacing="1" w:after="100" w:afterAutospacing="1"/>
    </w:p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2FC2D-F976-3C4D-A040-9D413527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10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7</cp:revision>
  <cp:lastPrinted>2019-06-07T07:35:00Z</cp:lastPrinted>
  <dcterms:created xsi:type="dcterms:W3CDTF">2019-11-26T11:03:00Z</dcterms:created>
  <dcterms:modified xsi:type="dcterms:W3CDTF">2022-05-17T10:51:00Z</dcterms:modified>
</cp:coreProperties>
</file>