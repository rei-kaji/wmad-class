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36E53690" w14:textId="77777777" w:rsidR="00EA38AD" w:rsidRDefault="00EA38AD" w:rsidP="00EA38AD">
      <w:pPr>
        <w:rPr>
          <w:lang w:val="en-CA"/>
        </w:rPr>
      </w:pPr>
    </w:p>
    <w:p w14:paraId="55702A70" w14:textId="77777777" w:rsidR="009F161E" w:rsidRDefault="009F161E" w:rsidP="009F161E">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4B18DFA8" w14:textId="77777777" w:rsidR="009F161E" w:rsidRPr="008D6AE7" w:rsidRDefault="009F161E" w:rsidP="009F161E">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14490920" w14:textId="6912CF88" w:rsidR="009F161E" w:rsidRDefault="009F161E" w:rsidP="009F161E">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8: </w:t>
      </w:r>
      <w:r>
        <w:rPr>
          <w:b w:val="0"/>
          <w:sz w:val="22"/>
          <w:szCs w:val="22"/>
          <w:lang w:val="en-CA"/>
        </w:rPr>
        <w:t>List</w:t>
      </w:r>
      <w:r>
        <w:rPr>
          <w:b w:val="0"/>
          <w:sz w:val="22"/>
          <w:szCs w:val="22"/>
          <w:lang w:val="en-CA"/>
        </w:rPr>
        <w:tab/>
      </w:r>
    </w:p>
    <w:p w14:paraId="50EFC2FA" w14:textId="77777777" w:rsidR="009F161E" w:rsidRPr="00121689" w:rsidRDefault="009F161E" w:rsidP="009F161E">
      <w:pPr>
        <w:jc w:val="center"/>
        <w:rPr>
          <w:lang w:val="en-CA" w:eastAsia="en-US"/>
        </w:rPr>
      </w:pPr>
      <w:r>
        <w:rPr>
          <w:lang w:val="en-CA" w:eastAsia="en-US"/>
        </w:rPr>
        <w:t>Assignment</w:t>
      </w:r>
    </w:p>
    <w:p w14:paraId="1917CD0F" w14:textId="77777777" w:rsidR="009F161E" w:rsidRPr="00EF46B7" w:rsidRDefault="009F161E" w:rsidP="009F161E">
      <w:pPr>
        <w:pStyle w:val="Heading3"/>
        <w:spacing w:after="120"/>
        <w:rPr>
          <w:b w:val="0"/>
          <w:sz w:val="22"/>
          <w:szCs w:val="22"/>
          <w:lang w:val="en-CA"/>
        </w:rPr>
      </w:pPr>
    </w:p>
    <w:tbl>
      <w:tblPr>
        <w:tblStyle w:val="TableGrid"/>
        <w:tblW w:w="0" w:type="auto"/>
        <w:tblLook w:val="04A0" w:firstRow="1" w:lastRow="0" w:firstColumn="1" w:lastColumn="0" w:noHBand="0" w:noVBand="1"/>
      </w:tblPr>
      <w:tblGrid>
        <w:gridCol w:w="3116"/>
        <w:gridCol w:w="3117"/>
        <w:gridCol w:w="3117"/>
      </w:tblGrid>
      <w:tr w:rsidR="009F161E" w14:paraId="48CD3F64" w14:textId="77777777" w:rsidTr="00B44388">
        <w:tc>
          <w:tcPr>
            <w:tcW w:w="3116" w:type="dxa"/>
            <w:shd w:val="clear" w:color="auto" w:fill="D9D9D9" w:themeFill="background1" w:themeFillShade="D9"/>
          </w:tcPr>
          <w:p w14:paraId="412282EE" w14:textId="77777777" w:rsidR="009F161E" w:rsidRPr="003B6569" w:rsidRDefault="009F161E" w:rsidP="00B44388">
            <w:pPr>
              <w:jc w:val="left"/>
              <w:rPr>
                <w:b/>
              </w:rPr>
            </w:pPr>
            <w:r w:rsidRPr="003B6569">
              <w:rPr>
                <w:b/>
              </w:rPr>
              <w:t xml:space="preserve"># </w:t>
            </w:r>
            <w:proofErr w:type="gramStart"/>
            <w:r w:rsidRPr="003B6569">
              <w:rPr>
                <w:b/>
              </w:rPr>
              <w:t>of</w:t>
            </w:r>
            <w:proofErr w:type="gramEnd"/>
            <w:r w:rsidRPr="003B6569">
              <w:rPr>
                <w:b/>
              </w:rPr>
              <w:t xml:space="preserve"> Students in the Group</w:t>
            </w:r>
            <w:r>
              <w:rPr>
                <w:b/>
              </w:rPr>
              <w:t>:</w:t>
            </w:r>
          </w:p>
        </w:tc>
        <w:tc>
          <w:tcPr>
            <w:tcW w:w="6234" w:type="dxa"/>
            <w:gridSpan w:val="2"/>
            <w:shd w:val="clear" w:color="auto" w:fill="D9D9D9" w:themeFill="background1" w:themeFillShade="D9"/>
          </w:tcPr>
          <w:p w14:paraId="6405AD11" w14:textId="77777777" w:rsidR="009F161E" w:rsidRDefault="009F161E" w:rsidP="00B44388">
            <w:pPr>
              <w:jc w:val="left"/>
              <w:rPr>
                <w:b/>
                <w:u w:val="single"/>
              </w:rPr>
            </w:pPr>
          </w:p>
        </w:tc>
      </w:tr>
      <w:tr w:rsidR="009F161E" w14:paraId="07E391D0" w14:textId="77777777" w:rsidTr="00B44388">
        <w:tc>
          <w:tcPr>
            <w:tcW w:w="3116" w:type="dxa"/>
            <w:shd w:val="clear" w:color="auto" w:fill="D9D9D9" w:themeFill="background1" w:themeFillShade="D9"/>
          </w:tcPr>
          <w:p w14:paraId="0505AD7B" w14:textId="77777777" w:rsidR="009F161E" w:rsidRDefault="009F161E" w:rsidP="00B44388">
            <w:pPr>
              <w:jc w:val="left"/>
              <w:rPr>
                <w:b/>
                <w:u w:val="single"/>
              </w:rPr>
            </w:pPr>
          </w:p>
        </w:tc>
        <w:tc>
          <w:tcPr>
            <w:tcW w:w="3117" w:type="dxa"/>
          </w:tcPr>
          <w:p w14:paraId="45DD0C78" w14:textId="77777777" w:rsidR="009F161E" w:rsidRDefault="009F161E" w:rsidP="00B44388">
            <w:pPr>
              <w:jc w:val="left"/>
              <w:rPr>
                <w:b/>
                <w:u w:val="single"/>
              </w:rPr>
            </w:pPr>
          </w:p>
        </w:tc>
        <w:tc>
          <w:tcPr>
            <w:tcW w:w="3117" w:type="dxa"/>
          </w:tcPr>
          <w:p w14:paraId="4C3427B1" w14:textId="77777777" w:rsidR="009F161E" w:rsidRDefault="009F161E" w:rsidP="00B44388">
            <w:pPr>
              <w:jc w:val="left"/>
              <w:rPr>
                <w:b/>
                <w:u w:val="single"/>
              </w:rPr>
            </w:pPr>
          </w:p>
        </w:tc>
      </w:tr>
      <w:tr w:rsidR="009F161E" w14:paraId="427F42EE" w14:textId="77777777" w:rsidTr="00B44388">
        <w:tc>
          <w:tcPr>
            <w:tcW w:w="3116" w:type="dxa"/>
            <w:shd w:val="clear" w:color="auto" w:fill="D9D9D9" w:themeFill="background1" w:themeFillShade="D9"/>
          </w:tcPr>
          <w:p w14:paraId="405D8A3E" w14:textId="77777777" w:rsidR="009F161E" w:rsidRPr="003B6569" w:rsidRDefault="009F161E" w:rsidP="00B44388">
            <w:pPr>
              <w:jc w:val="left"/>
              <w:rPr>
                <w:b/>
              </w:rPr>
            </w:pPr>
            <w:r w:rsidRPr="003B6569">
              <w:rPr>
                <w:b/>
              </w:rPr>
              <w:t>Student 1</w:t>
            </w:r>
          </w:p>
        </w:tc>
        <w:tc>
          <w:tcPr>
            <w:tcW w:w="3117" w:type="dxa"/>
          </w:tcPr>
          <w:p w14:paraId="5F8D3068" w14:textId="77777777" w:rsidR="009F161E" w:rsidRPr="003B6569" w:rsidRDefault="009F161E" w:rsidP="00B44388">
            <w:pPr>
              <w:jc w:val="left"/>
              <w:rPr>
                <w:bCs/>
                <w:i/>
                <w:iCs/>
                <w:color w:val="BFBFBF" w:themeColor="background1" w:themeShade="BF"/>
              </w:rPr>
            </w:pPr>
            <w:r w:rsidRPr="003B6569">
              <w:rPr>
                <w:bCs/>
                <w:i/>
                <w:iCs/>
                <w:color w:val="BFBFBF" w:themeColor="background1" w:themeShade="BF"/>
              </w:rPr>
              <w:t>First name, last name</w:t>
            </w:r>
          </w:p>
        </w:tc>
        <w:tc>
          <w:tcPr>
            <w:tcW w:w="3117" w:type="dxa"/>
          </w:tcPr>
          <w:p w14:paraId="4686F559" w14:textId="77777777" w:rsidR="009F161E" w:rsidRPr="003B6569" w:rsidRDefault="009F161E" w:rsidP="00B44388">
            <w:pPr>
              <w:jc w:val="left"/>
              <w:rPr>
                <w:bCs/>
                <w:i/>
                <w:iCs/>
                <w:color w:val="BFBFBF" w:themeColor="background1" w:themeShade="BF"/>
              </w:rPr>
            </w:pPr>
            <w:r w:rsidRPr="003B6569">
              <w:rPr>
                <w:bCs/>
                <w:i/>
                <w:iCs/>
                <w:color w:val="BFBFBF" w:themeColor="background1" w:themeShade="BF"/>
              </w:rPr>
              <w:t>Student-ID</w:t>
            </w:r>
          </w:p>
        </w:tc>
      </w:tr>
      <w:tr w:rsidR="009F161E" w14:paraId="155B8A13" w14:textId="77777777" w:rsidTr="00B44388">
        <w:tc>
          <w:tcPr>
            <w:tcW w:w="3116" w:type="dxa"/>
            <w:shd w:val="clear" w:color="auto" w:fill="D9D9D9" w:themeFill="background1" w:themeFillShade="D9"/>
          </w:tcPr>
          <w:p w14:paraId="27377802" w14:textId="77777777" w:rsidR="009F161E" w:rsidRPr="003B6569" w:rsidRDefault="009F161E" w:rsidP="00B44388">
            <w:pPr>
              <w:jc w:val="left"/>
              <w:rPr>
                <w:b/>
              </w:rPr>
            </w:pPr>
            <w:r w:rsidRPr="003B6569">
              <w:rPr>
                <w:b/>
              </w:rPr>
              <w:t>Student 2</w:t>
            </w:r>
          </w:p>
        </w:tc>
        <w:tc>
          <w:tcPr>
            <w:tcW w:w="3117" w:type="dxa"/>
          </w:tcPr>
          <w:p w14:paraId="1603AC83"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25FDD184"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Student-ID</w:t>
            </w:r>
          </w:p>
        </w:tc>
      </w:tr>
      <w:tr w:rsidR="009F161E" w14:paraId="0BD84EED" w14:textId="77777777" w:rsidTr="00B44388">
        <w:tc>
          <w:tcPr>
            <w:tcW w:w="3116" w:type="dxa"/>
            <w:shd w:val="clear" w:color="auto" w:fill="D9D9D9" w:themeFill="background1" w:themeFillShade="D9"/>
          </w:tcPr>
          <w:p w14:paraId="73CCBB90" w14:textId="77777777" w:rsidR="009F161E" w:rsidRPr="003B6569" w:rsidRDefault="009F161E" w:rsidP="00B44388">
            <w:pPr>
              <w:jc w:val="left"/>
              <w:rPr>
                <w:b/>
              </w:rPr>
            </w:pPr>
            <w:r w:rsidRPr="003B6569">
              <w:rPr>
                <w:b/>
              </w:rPr>
              <w:t>Student 3</w:t>
            </w:r>
          </w:p>
        </w:tc>
        <w:tc>
          <w:tcPr>
            <w:tcW w:w="3117" w:type="dxa"/>
          </w:tcPr>
          <w:p w14:paraId="10447A27"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2E0EE0F1"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Student-ID</w:t>
            </w:r>
          </w:p>
        </w:tc>
      </w:tr>
      <w:tr w:rsidR="009F161E" w14:paraId="689DD2A4" w14:textId="77777777" w:rsidTr="00B44388">
        <w:tc>
          <w:tcPr>
            <w:tcW w:w="3116" w:type="dxa"/>
            <w:shd w:val="clear" w:color="auto" w:fill="D9D9D9" w:themeFill="background1" w:themeFillShade="D9"/>
          </w:tcPr>
          <w:p w14:paraId="0458979E" w14:textId="77777777" w:rsidR="009F161E" w:rsidRPr="003B6569" w:rsidRDefault="009F161E" w:rsidP="00B44388">
            <w:pPr>
              <w:jc w:val="left"/>
              <w:rPr>
                <w:b/>
              </w:rPr>
            </w:pPr>
            <w:r w:rsidRPr="003B6569">
              <w:rPr>
                <w:b/>
              </w:rPr>
              <w:t>Student 4</w:t>
            </w:r>
          </w:p>
        </w:tc>
        <w:tc>
          <w:tcPr>
            <w:tcW w:w="3117" w:type="dxa"/>
          </w:tcPr>
          <w:p w14:paraId="55BD40BE"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5869A9A4"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Student-ID</w:t>
            </w:r>
          </w:p>
        </w:tc>
      </w:tr>
    </w:tbl>
    <w:p w14:paraId="09A6C429" w14:textId="77777777" w:rsidR="009F161E" w:rsidRDefault="009F161E" w:rsidP="009F161E">
      <w:pPr>
        <w:jc w:val="left"/>
        <w:rPr>
          <w:b/>
          <w:u w:val="single"/>
        </w:rPr>
      </w:pPr>
    </w:p>
    <w:p w14:paraId="1A4EA081" w14:textId="77777777" w:rsidR="009F161E" w:rsidRDefault="009F161E" w:rsidP="00915A9C">
      <w:pPr>
        <w:pStyle w:val="Heading1"/>
        <w:jc w:val="left"/>
        <w:rPr>
          <w:rStyle w:val="Emphasis"/>
          <w:i w:val="0"/>
          <w:iCs w:val="0"/>
          <w:color w:val="ED7D31" w:themeColor="accent2"/>
        </w:rPr>
      </w:pPr>
    </w:p>
    <w:p w14:paraId="4BA3EDED" w14:textId="496DF4A1" w:rsidR="00915A9C" w:rsidRPr="00915A9C" w:rsidRDefault="00351C15" w:rsidP="00915A9C">
      <w:pPr>
        <w:pStyle w:val="Heading1"/>
        <w:jc w:val="left"/>
        <w:rPr>
          <w:color w:val="ED7D31" w:themeColor="accent2"/>
        </w:rPr>
      </w:pPr>
      <w:r w:rsidRPr="001424BF">
        <w:rPr>
          <w:rStyle w:val="Emphasis"/>
          <w:i w:val="0"/>
          <w:iCs w:val="0"/>
          <w:color w:val="ED7D31" w:themeColor="accent2"/>
        </w:rPr>
        <w:t>Requirements</w:t>
      </w:r>
    </w:p>
    <w:p w14:paraId="40B48167" w14:textId="4149EA07" w:rsidR="00806CE6" w:rsidRDefault="00806CE6" w:rsidP="00806CE6">
      <w:pPr>
        <w:pStyle w:val="ListParagraph"/>
        <w:numPr>
          <w:ilvl w:val="0"/>
          <w:numId w:val="33"/>
        </w:numPr>
      </w:pPr>
      <w:r>
        <w:t>Please use meaningful name for your variables and functions</w:t>
      </w:r>
    </w:p>
    <w:p w14:paraId="67D51249" w14:textId="77777777" w:rsidR="00806CE6" w:rsidRDefault="00806CE6" w:rsidP="00806CE6">
      <w:pPr>
        <w:pStyle w:val="ListParagraph"/>
        <w:numPr>
          <w:ilvl w:val="0"/>
          <w:numId w:val="33"/>
        </w:numPr>
      </w:pPr>
      <w:r>
        <w:t>Try to reuse your solutions as much as possible.</w:t>
      </w:r>
    </w:p>
    <w:p w14:paraId="742B5F25" w14:textId="77777777" w:rsidR="00806CE6" w:rsidRDefault="00806CE6" w:rsidP="00806CE6">
      <w:pPr>
        <w:pStyle w:val="ListParagraph"/>
        <w:numPr>
          <w:ilvl w:val="0"/>
          <w:numId w:val="33"/>
        </w:numPr>
      </w:pPr>
      <w:r>
        <w:t xml:space="preserve">For each of the following problem you need to </w:t>
      </w:r>
    </w:p>
    <w:p w14:paraId="3EEE0C79" w14:textId="77777777" w:rsidR="00806CE6" w:rsidRDefault="00806CE6" w:rsidP="00806CE6">
      <w:pPr>
        <w:pStyle w:val="ListParagraph"/>
        <w:numPr>
          <w:ilvl w:val="1"/>
          <w:numId w:val="33"/>
        </w:numPr>
      </w:pPr>
      <w:r>
        <w:t>Define a function</w:t>
      </w:r>
    </w:p>
    <w:p w14:paraId="2E12E11C" w14:textId="77777777" w:rsidR="00806CE6" w:rsidRDefault="00806CE6" w:rsidP="00806CE6">
      <w:pPr>
        <w:pStyle w:val="ListParagraph"/>
        <w:numPr>
          <w:ilvl w:val="1"/>
          <w:numId w:val="33"/>
        </w:numPr>
      </w:pPr>
      <w:r>
        <w:t>For all test cases you have already written for your algorithm, write a function call inside the main function</w:t>
      </w:r>
    </w:p>
    <w:p w14:paraId="2552CA36" w14:textId="77777777" w:rsidR="00806CE6" w:rsidRDefault="00806CE6" w:rsidP="00806CE6">
      <w:pPr>
        <w:pStyle w:val="ListParagraph"/>
        <w:numPr>
          <w:ilvl w:val="0"/>
          <w:numId w:val="33"/>
        </w:numPr>
      </w:pPr>
      <w:r>
        <w:t>Define all the functions in one file (all in one)</w:t>
      </w:r>
    </w:p>
    <w:p w14:paraId="2EDF357B" w14:textId="70FF5CBB" w:rsidR="00806CE6" w:rsidRDefault="00806CE6" w:rsidP="00806CE6">
      <w:pPr>
        <w:pStyle w:val="ListParagraph"/>
        <w:numPr>
          <w:ilvl w:val="0"/>
          <w:numId w:val="33"/>
        </w:numPr>
      </w:pPr>
      <w:r>
        <w:t xml:space="preserve">Define </w:t>
      </w:r>
      <w:r w:rsidR="00915A9C">
        <w:t>one</w:t>
      </w:r>
      <w:r>
        <w:t xml:space="preserve"> main function</w:t>
      </w:r>
    </w:p>
    <w:p w14:paraId="441383FA" w14:textId="77777777" w:rsidR="00806CE6" w:rsidRDefault="00806CE6" w:rsidP="00806CE6">
      <w:pPr>
        <w:pStyle w:val="ListParagraph"/>
        <w:numPr>
          <w:ilvl w:val="0"/>
          <w:numId w:val="33"/>
        </w:numPr>
      </w:pPr>
      <w:r>
        <w:t>Call the functions inside the main function</w:t>
      </w:r>
    </w:p>
    <w:p w14:paraId="3BBAF4EC" w14:textId="085E5168" w:rsidR="00806CE6" w:rsidRDefault="00806CE6" w:rsidP="00806CE6">
      <w:pPr>
        <w:pStyle w:val="ListParagraph"/>
        <w:numPr>
          <w:ilvl w:val="0"/>
          <w:numId w:val="33"/>
        </w:numPr>
      </w:pPr>
      <w:r>
        <w:t xml:space="preserve">If the function you </w:t>
      </w:r>
      <w:r w:rsidR="00915A9C">
        <w:t xml:space="preserve">have </w:t>
      </w:r>
      <w:r>
        <w:t>implement</w:t>
      </w:r>
      <w:r w:rsidR="00915A9C">
        <w:t>ed</w:t>
      </w:r>
      <w:r>
        <w:t xml:space="preserve"> for a question is big, please try to break down to multiple functions. </w:t>
      </w:r>
    </w:p>
    <w:p w14:paraId="34307F69" w14:textId="2FBEB821" w:rsidR="00FE34CA" w:rsidRDefault="00FE34CA" w:rsidP="00806CE6">
      <w:pPr>
        <w:pStyle w:val="ListParagraph"/>
        <w:numPr>
          <w:ilvl w:val="0"/>
          <w:numId w:val="33"/>
        </w:numPr>
      </w:pPr>
      <w:r>
        <w:t xml:space="preserve">Do not use methods, functions, statements that we have not covered in the previous lectures. </w:t>
      </w:r>
    </w:p>
    <w:p w14:paraId="42AA9704" w14:textId="37563C70" w:rsidR="0083627D" w:rsidRPr="0083627D" w:rsidRDefault="0083627D" w:rsidP="00806CE6">
      <w:pPr>
        <w:pStyle w:val="ListParagraph"/>
        <w:numPr>
          <w:ilvl w:val="0"/>
          <w:numId w:val="33"/>
        </w:numPr>
        <w:rPr>
          <w:u w:val="single"/>
        </w:rPr>
      </w:pPr>
      <w:r w:rsidRPr="0083627D">
        <w:rPr>
          <w:u w:val="single"/>
        </w:rPr>
        <w:t>Some hints are provided for each question. The hints are only some suggestions. You can come up with your own idea without using the suggested hint.</w:t>
      </w:r>
    </w:p>
    <w:p w14:paraId="75846460" w14:textId="74351335" w:rsidR="00F550AF" w:rsidRDefault="00F550AF" w:rsidP="00F550AF"/>
    <w:p w14:paraId="11B32865" w14:textId="66A02B46" w:rsidR="00806CE6" w:rsidRPr="005841A7" w:rsidRDefault="00806CE6" w:rsidP="00806CE6"/>
    <w:p w14:paraId="5B1FD651" w14:textId="77777777" w:rsidR="00422511" w:rsidRPr="00806CE6" w:rsidRDefault="00422511" w:rsidP="00422511">
      <w:pPr>
        <w:pStyle w:val="Heading1"/>
        <w:jc w:val="left"/>
        <w:rPr>
          <w:rStyle w:val="Emphasis"/>
          <w:i w:val="0"/>
          <w:iCs w:val="0"/>
          <w:color w:val="ED7D31" w:themeColor="accent2"/>
        </w:rPr>
      </w:pPr>
      <w:r w:rsidRPr="00806CE6">
        <w:rPr>
          <w:rStyle w:val="Emphasis"/>
          <w:i w:val="0"/>
          <w:iCs w:val="0"/>
          <w:color w:val="ED7D31" w:themeColor="accent2"/>
        </w:rPr>
        <w:lastRenderedPageBreak/>
        <w:t>Problem1</w:t>
      </w:r>
    </w:p>
    <w:p w14:paraId="6F6DC1C8" w14:textId="77777777" w:rsidR="00422511" w:rsidRPr="00E43720" w:rsidRDefault="00422511" w:rsidP="00422511">
      <w:pPr>
        <w:pStyle w:val="ListParagraph"/>
        <w:numPr>
          <w:ilvl w:val="0"/>
          <w:numId w:val="33"/>
        </w:numPr>
      </w:pPr>
      <w:r>
        <w:t>Implement a function which receives a list and returns True if the list is already sorted ascendingly and returns 0 if the list is not sorted ascendingly.</w:t>
      </w:r>
    </w:p>
    <w:p w14:paraId="60B0061F" w14:textId="77777777" w:rsidR="00422511" w:rsidRPr="00AD1216" w:rsidRDefault="00422511" w:rsidP="00422511">
      <w:pPr>
        <w:pStyle w:val="m-7102204504094528688gmail-p2"/>
        <w:shd w:val="clear" w:color="auto" w:fill="FFFFFF"/>
        <w:spacing w:before="0" w:beforeAutospacing="0" w:after="0" w:afterAutospacing="0"/>
        <w:rPr>
          <w:color w:val="222222"/>
        </w:rPr>
      </w:pPr>
    </w:p>
    <w:p w14:paraId="5BE7C5D3" w14:textId="77777777" w:rsidR="00422511" w:rsidRPr="00806CE6" w:rsidRDefault="00422511" w:rsidP="00422511">
      <w:pPr>
        <w:pStyle w:val="Heading1"/>
        <w:jc w:val="left"/>
        <w:rPr>
          <w:rStyle w:val="Emphasis"/>
          <w:i w:val="0"/>
          <w:iCs w:val="0"/>
          <w:color w:val="ED7D31" w:themeColor="accent2"/>
        </w:rPr>
      </w:pPr>
      <w:r w:rsidRPr="00806CE6">
        <w:rPr>
          <w:rStyle w:val="Emphasis"/>
          <w:i w:val="0"/>
          <w:iCs w:val="0"/>
          <w:color w:val="ED7D31" w:themeColor="accent2"/>
        </w:rPr>
        <w:t>Problem2</w:t>
      </w:r>
    </w:p>
    <w:p w14:paraId="659D2570" w14:textId="77777777" w:rsidR="00422511" w:rsidRPr="00E43720" w:rsidRDefault="00422511" w:rsidP="00422511">
      <w:pPr>
        <w:pStyle w:val="ListParagraph"/>
        <w:numPr>
          <w:ilvl w:val="0"/>
          <w:numId w:val="33"/>
        </w:numPr>
      </w:pPr>
      <w:r>
        <w:rPr>
          <w:color w:val="222222"/>
        </w:rPr>
        <w:t xml:space="preserve">Write a function which receives a list and returns True if the list is “Partially sorted” and returns False if the list is not “Partially Sorted”. A list is “Partially sorted” if and only if there exists an item in the list which if removed, the list will become a sorted list. For </w:t>
      </w:r>
      <w:proofErr w:type="gramStart"/>
      <w:r>
        <w:rPr>
          <w:color w:val="222222"/>
        </w:rPr>
        <w:t>instance</w:t>
      </w:r>
      <w:proofErr w:type="gramEnd"/>
      <w:r>
        <w:rPr>
          <w:color w:val="222222"/>
        </w:rPr>
        <w:t xml:space="preserve"> the following list is “Partially sorted”:</w:t>
      </w:r>
    </w:p>
    <w:p w14:paraId="22BA67E8" w14:textId="16C46D2B" w:rsidR="00422511" w:rsidRPr="009C676D" w:rsidRDefault="00422511" w:rsidP="009C676D">
      <w:pPr>
        <w:pStyle w:val="ListParagraph"/>
        <w:numPr>
          <w:ilvl w:val="0"/>
          <w:numId w:val="33"/>
        </w:numPr>
        <w:rPr>
          <w:rStyle w:val="Emphasis"/>
          <w:i w:val="0"/>
          <w:iCs w:val="0"/>
        </w:rPr>
      </w:pPr>
      <w:r>
        <w:rPr>
          <w:color w:val="222222"/>
        </w:rPr>
        <w:t xml:space="preserve">[1,2,5,10,6,8,9] This is partially sorted because it is not originally sorted but if we remove 10 from the list, then the list is sorted. </w:t>
      </w:r>
    </w:p>
    <w:p w14:paraId="6430E680" w14:textId="1F24ADB7" w:rsidR="00422511" w:rsidRDefault="00422511" w:rsidP="00422511">
      <w:pPr>
        <w:pStyle w:val="Heading1"/>
        <w:jc w:val="left"/>
        <w:rPr>
          <w:rStyle w:val="Emphasis"/>
          <w:i w:val="0"/>
          <w:iCs w:val="0"/>
          <w:color w:val="ED7D31" w:themeColor="accent2"/>
        </w:rPr>
      </w:pPr>
      <w:r w:rsidRPr="00806CE6">
        <w:rPr>
          <w:rStyle w:val="Emphasis"/>
          <w:i w:val="0"/>
          <w:iCs w:val="0"/>
          <w:color w:val="ED7D31" w:themeColor="accent2"/>
        </w:rPr>
        <w:t>Problem</w:t>
      </w:r>
      <w:r w:rsidR="00340434">
        <w:rPr>
          <w:rStyle w:val="Emphasis"/>
          <w:i w:val="0"/>
          <w:iCs w:val="0"/>
          <w:color w:val="ED7D31" w:themeColor="accent2"/>
        </w:rPr>
        <w:t>3</w:t>
      </w:r>
    </w:p>
    <w:p w14:paraId="4307B7AF" w14:textId="56295CF3" w:rsidR="00422511" w:rsidRDefault="00422511" w:rsidP="00422511">
      <w:pPr>
        <w:pStyle w:val="ListParagraph"/>
        <w:numPr>
          <w:ilvl w:val="0"/>
          <w:numId w:val="33"/>
        </w:numPr>
      </w:pPr>
      <w:r>
        <w:t>Write a function which takes no input parameter and allow the user to enter words as many as the user wants until the user enters an empty word. When the user enters a word, the function will add the word to a list which was originally empty. Before the function adds the word to the list, it should check whether the same word had been already added to the list or not. If not, then the word is added to the list and if yes, the word should not be added to the list. The function will eventually return the list of words.</w:t>
      </w:r>
    </w:p>
    <w:p w14:paraId="0BDFC506" w14:textId="7C493B20" w:rsidR="00F4336D" w:rsidRPr="00F4336D" w:rsidRDefault="00F4336D" w:rsidP="00F4336D">
      <w:pPr>
        <w:pStyle w:val="ListParagraph"/>
        <w:numPr>
          <w:ilvl w:val="1"/>
          <w:numId w:val="33"/>
        </w:numPr>
        <w:rPr>
          <w:i/>
          <w:iCs/>
        </w:rPr>
      </w:pPr>
      <w:r w:rsidRPr="00F4336D">
        <w:rPr>
          <w:i/>
          <w:iCs/>
        </w:rPr>
        <w:t>Note: Only use List to solve this problem</w:t>
      </w:r>
    </w:p>
    <w:p w14:paraId="23642D2D" w14:textId="5525D4B7" w:rsidR="00422511" w:rsidRDefault="00422511" w:rsidP="00806CE6"/>
    <w:p w14:paraId="3A0AC062" w14:textId="0B6FF7D0" w:rsidR="00F4336D" w:rsidRDefault="00F4336D" w:rsidP="00422511">
      <w:pPr>
        <w:pStyle w:val="Heading1"/>
        <w:jc w:val="left"/>
        <w:rPr>
          <w:rStyle w:val="Emphasis"/>
          <w:i w:val="0"/>
          <w:iCs w:val="0"/>
          <w:color w:val="ED7D31" w:themeColor="accent2"/>
        </w:rPr>
      </w:pPr>
      <w:r w:rsidRPr="00806CE6">
        <w:rPr>
          <w:rStyle w:val="Emphasis"/>
          <w:i w:val="0"/>
          <w:iCs w:val="0"/>
          <w:color w:val="ED7D31" w:themeColor="accent2"/>
        </w:rPr>
        <w:t>Problem</w:t>
      </w:r>
      <w:r w:rsidR="00340434">
        <w:rPr>
          <w:rStyle w:val="Emphasis"/>
          <w:i w:val="0"/>
          <w:iCs w:val="0"/>
          <w:color w:val="ED7D31" w:themeColor="accent2"/>
        </w:rPr>
        <w:t>4</w:t>
      </w:r>
    </w:p>
    <w:p w14:paraId="39DDDC19" w14:textId="6CB29E99" w:rsidR="00F4336D" w:rsidRDefault="00F4336D" w:rsidP="00F4336D">
      <w:pPr>
        <w:pStyle w:val="ListParagraph"/>
        <w:numPr>
          <w:ilvl w:val="0"/>
          <w:numId w:val="33"/>
        </w:numPr>
      </w:pPr>
      <w:r>
        <w:t>Write a python function which receives 2 mathematical equations and adds these two equations and prints and retunes the result.</w:t>
      </w:r>
      <w:r w:rsidR="006E1A65">
        <w:t xml:space="preserve"> The mathematical equations that are inputs of this function have the following format / specifications:</w:t>
      </w:r>
    </w:p>
    <w:p w14:paraId="1B7B3764" w14:textId="0CE69A7C" w:rsidR="006E1A65" w:rsidRDefault="006E1A65" w:rsidP="006E1A65">
      <w:pPr>
        <w:pStyle w:val="ListParagraph"/>
        <w:numPr>
          <w:ilvl w:val="1"/>
          <w:numId w:val="33"/>
        </w:numPr>
      </w:pPr>
      <w:r>
        <w:t>The maximum degree of the equation is 10.</w:t>
      </w:r>
    </w:p>
    <w:p w14:paraId="05C13EDF" w14:textId="7D0FF7CB" w:rsidR="006E1A65" w:rsidRDefault="006E1A65" w:rsidP="006E1A65">
      <w:pPr>
        <w:pStyle w:val="ListParagraph"/>
        <w:numPr>
          <w:ilvl w:val="1"/>
          <w:numId w:val="33"/>
        </w:numPr>
      </w:pPr>
      <w:r>
        <w:t>The equation can have only 2 variables: X and Y.</w:t>
      </w:r>
    </w:p>
    <w:p w14:paraId="68A231BD" w14:textId="61F86214" w:rsidR="006E1A65" w:rsidRDefault="006E1A65" w:rsidP="006E1A65">
      <w:pPr>
        <w:pStyle w:val="ListParagraph"/>
        <w:numPr>
          <w:ilvl w:val="1"/>
          <w:numId w:val="33"/>
        </w:numPr>
      </w:pPr>
      <w:r>
        <w:t>The syntax of the equation is like: Example: X^4+ 5X^2 + Y^3+Y^2+1</w:t>
      </w:r>
    </w:p>
    <w:p w14:paraId="63D05906" w14:textId="0057C30D" w:rsidR="00422511" w:rsidRDefault="00340434" w:rsidP="00340434">
      <w:pPr>
        <w:pStyle w:val="ListParagraph"/>
        <w:numPr>
          <w:ilvl w:val="1"/>
          <w:numId w:val="33"/>
        </w:numPr>
      </w:pPr>
      <w:r>
        <w:t>Only use lists to solve this problem</w:t>
      </w:r>
    </w:p>
    <w:p w14:paraId="4AF43949" w14:textId="6A9B8075" w:rsidR="00422511" w:rsidRPr="00806CE6" w:rsidRDefault="00422511" w:rsidP="00422511">
      <w:pPr>
        <w:pStyle w:val="Heading1"/>
        <w:jc w:val="left"/>
        <w:rPr>
          <w:rStyle w:val="Emphasis"/>
          <w:i w:val="0"/>
          <w:iCs w:val="0"/>
          <w:color w:val="ED7D31" w:themeColor="accent2"/>
        </w:rPr>
      </w:pPr>
      <w:r w:rsidRPr="00806CE6">
        <w:rPr>
          <w:rStyle w:val="Emphasis"/>
          <w:i w:val="0"/>
          <w:iCs w:val="0"/>
          <w:color w:val="ED7D31" w:themeColor="accent2"/>
        </w:rPr>
        <w:t>Problem</w:t>
      </w:r>
      <w:r w:rsidR="00340434">
        <w:rPr>
          <w:rStyle w:val="Emphasis"/>
          <w:i w:val="0"/>
          <w:iCs w:val="0"/>
          <w:color w:val="ED7D31" w:themeColor="accent2"/>
        </w:rPr>
        <w:t>5</w:t>
      </w:r>
    </w:p>
    <w:p w14:paraId="48C42ED6" w14:textId="140A11B0" w:rsidR="00422511" w:rsidRDefault="00422511" w:rsidP="00340434">
      <w:pPr>
        <w:pStyle w:val="ListParagraph"/>
        <w:numPr>
          <w:ilvl w:val="0"/>
          <w:numId w:val="33"/>
        </w:numPr>
      </w:pPr>
      <w:r>
        <w:t xml:space="preserve">Write a Python function which receives </w:t>
      </w:r>
      <w:r w:rsidR="00340434">
        <w:t>2</w:t>
      </w:r>
      <w:r>
        <w:t xml:space="preserve"> lists as its input parameters</w:t>
      </w:r>
      <w:r w:rsidR="00340434">
        <w:t xml:space="preserve"> and checks whether one of the </w:t>
      </w:r>
      <w:proofErr w:type="gramStart"/>
      <w:r w:rsidR="00340434">
        <w:t>list</w:t>
      </w:r>
      <w:proofErr w:type="gramEnd"/>
      <w:r w:rsidR="00340434">
        <w:t xml:space="preserve"> is included in another input list. A list </w:t>
      </w:r>
      <w:proofErr w:type="gramStart"/>
      <w:r w:rsidR="00340434">
        <w:t>A is considered to be</w:t>
      </w:r>
      <w:proofErr w:type="gramEnd"/>
      <w:r w:rsidR="00340434">
        <w:t xml:space="preserve"> included in List B, if all elements in A are elements in B.</w:t>
      </w:r>
    </w:p>
    <w:p w14:paraId="275E4141" w14:textId="790C4022" w:rsidR="00422511" w:rsidRDefault="00422511" w:rsidP="00806CE6"/>
    <w:p w14:paraId="660560DE" w14:textId="77777777" w:rsidR="00422511" w:rsidRDefault="00422511" w:rsidP="00806CE6"/>
    <w:p w14:paraId="3F39C899" w14:textId="77777777" w:rsidR="00806CE6" w:rsidRDefault="00806CE6" w:rsidP="00806CE6">
      <w:pPr>
        <w:rPr>
          <w:rFonts w:ascii="Arial" w:hAnsi="Arial" w:cs="Arial"/>
          <w:sz w:val="22"/>
        </w:rPr>
      </w:pPr>
    </w:p>
    <w:p w14:paraId="66D8B235" w14:textId="77777777" w:rsidR="0083627D" w:rsidRPr="0083627D" w:rsidRDefault="0083627D" w:rsidP="006B6689">
      <w:pPr>
        <w:pStyle w:val="m-7102204504094528688gmail-p2"/>
        <w:shd w:val="clear" w:color="auto" w:fill="FFFFFF"/>
        <w:spacing w:before="0" w:beforeAutospacing="0" w:after="0" w:afterAutospacing="0"/>
        <w:rPr>
          <w:color w:val="222222"/>
        </w:rPr>
      </w:pPr>
    </w:p>
    <w:p w14:paraId="1F8E3E3B" w14:textId="77777777" w:rsidR="007A6660" w:rsidRPr="00EA38AD" w:rsidRDefault="007A6660" w:rsidP="007A6660">
      <w:pPr>
        <w:shd w:val="clear" w:color="auto" w:fill="FFFFFF"/>
      </w:pPr>
    </w:p>
    <w:p w14:paraId="043BEC5A" w14:textId="198EE937" w:rsidR="0000292A" w:rsidRPr="0000292A" w:rsidRDefault="00EA5DF8" w:rsidP="0000292A">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8"/>
      <w:footerReference w:type="default" r:id="rId9"/>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C902" w14:textId="77777777" w:rsidR="004415B1" w:rsidRDefault="004415B1" w:rsidP="00E46779">
      <w:r>
        <w:separator/>
      </w:r>
    </w:p>
  </w:endnote>
  <w:endnote w:type="continuationSeparator" w:id="0">
    <w:p w14:paraId="3D3B52DA" w14:textId="77777777" w:rsidR="004415B1" w:rsidRDefault="004415B1"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D6CD" w14:textId="110D6E75" w:rsidR="001424BF" w:rsidRPr="001424BF" w:rsidRDefault="001424BF" w:rsidP="001424BF">
    <w:pPr>
      <w:pStyle w:val="Footer"/>
      <w:jc w:val="center"/>
      <w:rPr>
        <w:rFonts w:ascii="Andalus" w:hAnsi="Andalus"/>
        <w:sz w:val="22"/>
      </w:rPr>
    </w:pPr>
    <w:r w:rsidRPr="001424BF">
      <w:rPr>
        <w:rFonts w:ascii="Andalus" w:hAnsi="Andalus"/>
        <w:noProof/>
        <w:sz w:val="22"/>
        <w:lang w:eastAsia="en-US"/>
      </w:rPr>
      <w:t>438 Terminal Ave, Vancouver, BC V6A 0C1</w:t>
    </w:r>
    <w:r w:rsidR="003250C0" w:rsidRPr="00685397">
      <w:rPr>
        <w:rFonts w:ascii="Andalus" w:hAnsi="Andalus"/>
        <w:sz w:val="22"/>
      </w:rPr>
      <w:t xml:space="preserve"> </w:t>
    </w:r>
    <w:r w:rsidR="003250C0">
      <w:rPr>
        <w:rFonts w:ascii="Andalus" w:hAnsi="Andalus"/>
        <w:sz w:val="22"/>
      </w:rPr>
      <w:t xml:space="preserve"> </w:t>
    </w:r>
    <w:r w:rsidR="003250C0">
      <w:rPr>
        <w:rFonts w:ascii="Andalus" w:hAnsi="Andalus"/>
        <w:sz w:val="22"/>
      </w:rPr>
      <w:br/>
    </w:r>
    <w:r w:rsidRPr="001424BF">
      <w:t>https://www.columbiacollege.ca/</w:t>
    </w: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1D46D" w14:textId="77777777" w:rsidR="004415B1" w:rsidRDefault="004415B1" w:rsidP="00E46779">
      <w:r>
        <w:separator/>
      </w:r>
    </w:p>
  </w:footnote>
  <w:footnote w:type="continuationSeparator" w:id="0">
    <w:p w14:paraId="04CADAF4" w14:textId="77777777" w:rsidR="004415B1" w:rsidRDefault="004415B1"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3250C0" w:rsidRPr="00471E98" w:rsidRDefault="001424BF" w:rsidP="009153C1">
    <w:pPr>
      <w:pStyle w:val="Header"/>
      <w:pBdr>
        <w:bottom w:val="none" w:sz="0" w:space="0" w:color="auto"/>
      </w:pBdr>
    </w:pPr>
    <w:r>
      <w:rPr>
        <w:noProof/>
      </w:rPr>
      <w:drawing>
        <wp:inline distT="0" distB="0" distL="0" distR="0" wp14:anchorId="1EB6E56B" wp14:editId="3879485E">
          <wp:extent cx="3670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4806954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37"/>
    <w:multiLevelType w:val="hybridMultilevel"/>
    <w:tmpl w:val="2C5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3FD4"/>
    <w:multiLevelType w:val="hybridMultilevel"/>
    <w:tmpl w:val="BF084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875577">
    <w:abstractNumId w:val="20"/>
  </w:num>
  <w:num w:numId="2" w16cid:durableId="207452854">
    <w:abstractNumId w:val="21"/>
  </w:num>
  <w:num w:numId="3" w16cid:durableId="68620301">
    <w:abstractNumId w:val="25"/>
  </w:num>
  <w:num w:numId="4" w16cid:durableId="279186170">
    <w:abstractNumId w:val="15"/>
  </w:num>
  <w:num w:numId="5" w16cid:durableId="1185052344">
    <w:abstractNumId w:val="0"/>
  </w:num>
  <w:num w:numId="6" w16cid:durableId="204607774">
    <w:abstractNumId w:val="37"/>
  </w:num>
  <w:num w:numId="7" w16cid:durableId="242180006">
    <w:abstractNumId w:val="5"/>
  </w:num>
  <w:num w:numId="8" w16cid:durableId="228613820">
    <w:abstractNumId w:val="1"/>
  </w:num>
  <w:num w:numId="9" w16cid:durableId="1399476742">
    <w:abstractNumId w:val="38"/>
  </w:num>
  <w:num w:numId="10" w16cid:durableId="1183087607">
    <w:abstractNumId w:val="24"/>
  </w:num>
  <w:num w:numId="11" w16cid:durableId="1190529742">
    <w:abstractNumId w:val="35"/>
  </w:num>
  <w:num w:numId="12" w16cid:durableId="1345865588">
    <w:abstractNumId w:val="11"/>
  </w:num>
  <w:num w:numId="13" w16cid:durableId="429394187">
    <w:abstractNumId w:val="22"/>
  </w:num>
  <w:num w:numId="14" w16cid:durableId="1091119070">
    <w:abstractNumId w:val="30"/>
  </w:num>
  <w:num w:numId="15" w16cid:durableId="1902666692">
    <w:abstractNumId w:val="39"/>
  </w:num>
  <w:num w:numId="16" w16cid:durableId="30956622">
    <w:abstractNumId w:val="26"/>
  </w:num>
  <w:num w:numId="17" w16cid:durableId="1617518439">
    <w:abstractNumId w:val="8"/>
  </w:num>
  <w:num w:numId="18" w16cid:durableId="360279339">
    <w:abstractNumId w:val="17"/>
  </w:num>
  <w:num w:numId="19" w16cid:durableId="1621717022">
    <w:abstractNumId w:val="9"/>
  </w:num>
  <w:num w:numId="20" w16cid:durableId="1703243055">
    <w:abstractNumId w:val="23"/>
  </w:num>
  <w:num w:numId="21" w16cid:durableId="1220361708">
    <w:abstractNumId w:val="27"/>
  </w:num>
  <w:num w:numId="22" w16cid:durableId="201750934">
    <w:abstractNumId w:val="7"/>
  </w:num>
  <w:num w:numId="23" w16cid:durableId="1946766828">
    <w:abstractNumId w:val="6"/>
  </w:num>
  <w:num w:numId="24" w16cid:durableId="130171097">
    <w:abstractNumId w:val="4"/>
  </w:num>
  <w:num w:numId="25" w16cid:durableId="640380911">
    <w:abstractNumId w:val="29"/>
  </w:num>
  <w:num w:numId="26" w16cid:durableId="1526359665">
    <w:abstractNumId w:val="33"/>
  </w:num>
  <w:num w:numId="27" w16cid:durableId="916087924">
    <w:abstractNumId w:val="13"/>
  </w:num>
  <w:num w:numId="28" w16cid:durableId="1146893371">
    <w:abstractNumId w:val="16"/>
  </w:num>
  <w:num w:numId="29" w16cid:durableId="667439963">
    <w:abstractNumId w:val="10"/>
  </w:num>
  <w:num w:numId="30" w16cid:durableId="1754425717">
    <w:abstractNumId w:val="14"/>
  </w:num>
  <w:num w:numId="31" w16cid:durableId="2060544298">
    <w:abstractNumId w:val="12"/>
  </w:num>
  <w:num w:numId="32" w16cid:durableId="1238906828">
    <w:abstractNumId w:val="28"/>
  </w:num>
  <w:num w:numId="33" w16cid:durableId="50813652">
    <w:abstractNumId w:val="3"/>
  </w:num>
  <w:num w:numId="34" w16cid:durableId="1124424229">
    <w:abstractNumId w:val="36"/>
  </w:num>
  <w:num w:numId="35" w16cid:durableId="1816603273">
    <w:abstractNumId w:val="32"/>
  </w:num>
  <w:num w:numId="36" w16cid:durableId="2130973184">
    <w:abstractNumId w:val="19"/>
  </w:num>
  <w:num w:numId="37" w16cid:durableId="839155046">
    <w:abstractNumId w:val="2"/>
  </w:num>
  <w:num w:numId="38" w16cid:durableId="910427124">
    <w:abstractNumId w:val="31"/>
  </w:num>
  <w:num w:numId="39" w16cid:durableId="1015888301">
    <w:abstractNumId w:val="18"/>
  </w:num>
  <w:num w:numId="40" w16cid:durableId="235215620">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5036"/>
    <w:rsid w:val="0003155B"/>
    <w:rsid w:val="00036C40"/>
    <w:rsid w:val="00051C00"/>
    <w:rsid w:val="00072064"/>
    <w:rsid w:val="00081A02"/>
    <w:rsid w:val="000A55FF"/>
    <w:rsid w:val="000B0716"/>
    <w:rsid w:val="000B0924"/>
    <w:rsid w:val="000B0E43"/>
    <w:rsid w:val="000B16BA"/>
    <w:rsid w:val="000B462E"/>
    <w:rsid w:val="000C6A83"/>
    <w:rsid w:val="000D01F5"/>
    <w:rsid w:val="000D2A28"/>
    <w:rsid w:val="000D5AAE"/>
    <w:rsid w:val="000E45BC"/>
    <w:rsid w:val="000F0CB7"/>
    <w:rsid w:val="000F784F"/>
    <w:rsid w:val="000F791A"/>
    <w:rsid w:val="001040C4"/>
    <w:rsid w:val="00105470"/>
    <w:rsid w:val="00123260"/>
    <w:rsid w:val="00137A9E"/>
    <w:rsid w:val="001424BF"/>
    <w:rsid w:val="001430FE"/>
    <w:rsid w:val="001433B2"/>
    <w:rsid w:val="001464F1"/>
    <w:rsid w:val="00150D2B"/>
    <w:rsid w:val="00152CD9"/>
    <w:rsid w:val="00152E38"/>
    <w:rsid w:val="00160668"/>
    <w:rsid w:val="0017123A"/>
    <w:rsid w:val="00177A06"/>
    <w:rsid w:val="00180E56"/>
    <w:rsid w:val="00181142"/>
    <w:rsid w:val="00184732"/>
    <w:rsid w:val="00184D1C"/>
    <w:rsid w:val="00185B0E"/>
    <w:rsid w:val="001A53A2"/>
    <w:rsid w:val="001C3C11"/>
    <w:rsid w:val="001C5117"/>
    <w:rsid w:val="001E5E27"/>
    <w:rsid w:val="001E5FE5"/>
    <w:rsid w:val="001E7572"/>
    <w:rsid w:val="002050A9"/>
    <w:rsid w:val="00253014"/>
    <w:rsid w:val="00256E5E"/>
    <w:rsid w:val="00293BD7"/>
    <w:rsid w:val="002B080E"/>
    <w:rsid w:val="002B2959"/>
    <w:rsid w:val="002B5547"/>
    <w:rsid w:val="002B7F60"/>
    <w:rsid w:val="002F4F29"/>
    <w:rsid w:val="00300A14"/>
    <w:rsid w:val="00304B8A"/>
    <w:rsid w:val="003250C0"/>
    <w:rsid w:val="00340434"/>
    <w:rsid w:val="003410B9"/>
    <w:rsid w:val="00351C15"/>
    <w:rsid w:val="0035208B"/>
    <w:rsid w:val="00352A37"/>
    <w:rsid w:val="00373DB7"/>
    <w:rsid w:val="0038657D"/>
    <w:rsid w:val="003D1F72"/>
    <w:rsid w:val="003D619A"/>
    <w:rsid w:val="003E1221"/>
    <w:rsid w:val="003E2545"/>
    <w:rsid w:val="003E7943"/>
    <w:rsid w:val="003F5633"/>
    <w:rsid w:val="00410CB9"/>
    <w:rsid w:val="00422511"/>
    <w:rsid w:val="00423FC6"/>
    <w:rsid w:val="004415B1"/>
    <w:rsid w:val="004432C7"/>
    <w:rsid w:val="00472E57"/>
    <w:rsid w:val="0048740B"/>
    <w:rsid w:val="00496B12"/>
    <w:rsid w:val="004A6E1B"/>
    <w:rsid w:val="004C1942"/>
    <w:rsid w:val="004C37B7"/>
    <w:rsid w:val="004C73AD"/>
    <w:rsid w:val="004D25D8"/>
    <w:rsid w:val="004E622A"/>
    <w:rsid w:val="00501E69"/>
    <w:rsid w:val="00504DDC"/>
    <w:rsid w:val="00521DF4"/>
    <w:rsid w:val="00523ECA"/>
    <w:rsid w:val="00530427"/>
    <w:rsid w:val="005355D6"/>
    <w:rsid w:val="00540B21"/>
    <w:rsid w:val="005513C1"/>
    <w:rsid w:val="00564C1F"/>
    <w:rsid w:val="00567F21"/>
    <w:rsid w:val="005814EA"/>
    <w:rsid w:val="005816F7"/>
    <w:rsid w:val="00590AEA"/>
    <w:rsid w:val="005C205E"/>
    <w:rsid w:val="00601536"/>
    <w:rsid w:val="00631BA2"/>
    <w:rsid w:val="00650BD8"/>
    <w:rsid w:val="00657E97"/>
    <w:rsid w:val="00677872"/>
    <w:rsid w:val="00684712"/>
    <w:rsid w:val="00695201"/>
    <w:rsid w:val="006B6689"/>
    <w:rsid w:val="006D3A14"/>
    <w:rsid w:val="006D62BF"/>
    <w:rsid w:val="006E1A65"/>
    <w:rsid w:val="006E626E"/>
    <w:rsid w:val="00715D0F"/>
    <w:rsid w:val="007339CB"/>
    <w:rsid w:val="0074127C"/>
    <w:rsid w:val="007441B0"/>
    <w:rsid w:val="00755F8F"/>
    <w:rsid w:val="007607D6"/>
    <w:rsid w:val="00760C74"/>
    <w:rsid w:val="0078418F"/>
    <w:rsid w:val="007A6660"/>
    <w:rsid w:val="007A71FF"/>
    <w:rsid w:val="007B1601"/>
    <w:rsid w:val="007B5ECC"/>
    <w:rsid w:val="007D564E"/>
    <w:rsid w:val="008006A7"/>
    <w:rsid w:val="00806CE6"/>
    <w:rsid w:val="008160ED"/>
    <w:rsid w:val="0083627D"/>
    <w:rsid w:val="00841111"/>
    <w:rsid w:val="00851DBD"/>
    <w:rsid w:val="00866285"/>
    <w:rsid w:val="00892042"/>
    <w:rsid w:val="008B0B05"/>
    <w:rsid w:val="008C0A20"/>
    <w:rsid w:val="008D1947"/>
    <w:rsid w:val="008D6AE7"/>
    <w:rsid w:val="009041BC"/>
    <w:rsid w:val="009074F1"/>
    <w:rsid w:val="009153C1"/>
    <w:rsid w:val="0091569A"/>
    <w:rsid w:val="00915A9C"/>
    <w:rsid w:val="00917227"/>
    <w:rsid w:val="00940335"/>
    <w:rsid w:val="00944C0D"/>
    <w:rsid w:val="00951B35"/>
    <w:rsid w:val="00952843"/>
    <w:rsid w:val="00962865"/>
    <w:rsid w:val="009974E3"/>
    <w:rsid w:val="009C43E8"/>
    <w:rsid w:val="009C676D"/>
    <w:rsid w:val="009E0759"/>
    <w:rsid w:val="009F112E"/>
    <w:rsid w:val="009F161E"/>
    <w:rsid w:val="00A00911"/>
    <w:rsid w:val="00A06FBC"/>
    <w:rsid w:val="00A11F68"/>
    <w:rsid w:val="00A12C5B"/>
    <w:rsid w:val="00A35570"/>
    <w:rsid w:val="00A3641B"/>
    <w:rsid w:val="00A42437"/>
    <w:rsid w:val="00A43B8C"/>
    <w:rsid w:val="00A4688E"/>
    <w:rsid w:val="00A609B0"/>
    <w:rsid w:val="00A710DF"/>
    <w:rsid w:val="00A73BEF"/>
    <w:rsid w:val="00A85742"/>
    <w:rsid w:val="00A90FDA"/>
    <w:rsid w:val="00AA24D4"/>
    <w:rsid w:val="00AA70F3"/>
    <w:rsid w:val="00AD1216"/>
    <w:rsid w:val="00B01B27"/>
    <w:rsid w:val="00B01FBA"/>
    <w:rsid w:val="00B03C69"/>
    <w:rsid w:val="00B13912"/>
    <w:rsid w:val="00B13C83"/>
    <w:rsid w:val="00B23EDE"/>
    <w:rsid w:val="00B2697A"/>
    <w:rsid w:val="00B26CC2"/>
    <w:rsid w:val="00B468D3"/>
    <w:rsid w:val="00B5426E"/>
    <w:rsid w:val="00B56221"/>
    <w:rsid w:val="00B92B26"/>
    <w:rsid w:val="00B96E1D"/>
    <w:rsid w:val="00BB64E4"/>
    <w:rsid w:val="00BC3F75"/>
    <w:rsid w:val="00BC58B2"/>
    <w:rsid w:val="00BD08C6"/>
    <w:rsid w:val="00BE0C9A"/>
    <w:rsid w:val="00BE5F7F"/>
    <w:rsid w:val="00BF075A"/>
    <w:rsid w:val="00C0273B"/>
    <w:rsid w:val="00C04033"/>
    <w:rsid w:val="00C22A9D"/>
    <w:rsid w:val="00C4375B"/>
    <w:rsid w:val="00C50416"/>
    <w:rsid w:val="00C54183"/>
    <w:rsid w:val="00C90D2F"/>
    <w:rsid w:val="00CC5E78"/>
    <w:rsid w:val="00CE401F"/>
    <w:rsid w:val="00D05590"/>
    <w:rsid w:val="00D24C73"/>
    <w:rsid w:val="00D348BE"/>
    <w:rsid w:val="00D40A36"/>
    <w:rsid w:val="00D434E8"/>
    <w:rsid w:val="00D44346"/>
    <w:rsid w:val="00D52662"/>
    <w:rsid w:val="00D6443B"/>
    <w:rsid w:val="00D645B6"/>
    <w:rsid w:val="00D73B04"/>
    <w:rsid w:val="00D81946"/>
    <w:rsid w:val="00D91B5B"/>
    <w:rsid w:val="00DA2839"/>
    <w:rsid w:val="00DD6DB2"/>
    <w:rsid w:val="00DE57C0"/>
    <w:rsid w:val="00DF0605"/>
    <w:rsid w:val="00E271B7"/>
    <w:rsid w:val="00E42DBA"/>
    <w:rsid w:val="00E46779"/>
    <w:rsid w:val="00E67F71"/>
    <w:rsid w:val="00E82749"/>
    <w:rsid w:val="00E922C9"/>
    <w:rsid w:val="00EA38AD"/>
    <w:rsid w:val="00EA3B4A"/>
    <w:rsid w:val="00EA5DF8"/>
    <w:rsid w:val="00EB171B"/>
    <w:rsid w:val="00EB68EB"/>
    <w:rsid w:val="00EC2AF7"/>
    <w:rsid w:val="00EC6528"/>
    <w:rsid w:val="00ED5FF4"/>
    <w:rsid w:val="00ED6428"/>
    <w:rsid w:val="00F21CA1"/>
    <w:rsid w:val="00F26A3B"/>
    <w:rsid w:val="00F4336D"/>
    <w:rsid w:val="00F45212"/>
    <w:rsid w:val="00F550AF"/>
    <w:rsid w:val="00F81458"/>
    <w:rsid w:val="00F97C9C"/>
    <w:rsid w:val="00FA25E9"/>
    <w:rsid w:val="00FA61AF"/>
    <w:rsid w:val="00FB6E72"/>
    <w:rsid w:val="00FE2BF2"/>
    <w:rsid w:val="00FE34CA"/>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50BDD-4E83-BB46-98D8-ED140AD3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74</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22</cp:revision>
  <cp:lastPrinted>2019-06-07T07:35:00Z</cp:lastPrinted>
  <dcterms:created xsi:type="dcterms:W3CDTF">2019-06-07T07:35:00Z</dcterms:created>
  <dcterms:modified xsi:type="dcterms:W3CDTF">2022-05-01T12:27:00Z</dcterms:modified>
</cp:coreProperties>
</file>